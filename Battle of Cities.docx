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95A80" w14:textId="18D3AD8F" w:rsidR="00E81978" w:rsidRPr="00D73854" w:rsidRDefault="00AC5898">
      <w:pPr>
        <w:pStyle w:val="Title"/>
        <w:rPr>
          <w:b/>
          <w:bCs/>
          <w:sz w:val="40"/>
          <w:szCs w:val="40"/>
        </w:rPr>
      </w:pPr>
      <w:sdt>
        <w:sdtPr>
          <w:rPr>
            <w:b/>
            <w:bCs/>
            <w:sz w:val="40"/>
            <w:szCs w:val="40"/>
          </w:rPr>
          <w:alias w:val="Title:"/>
          <w:tag w:val="Title:"/>
          <w:id w:val="726351117"/>
          <w:placeholder>
            <w:docPart w:val="B7D2CF35A67247CA93A43A0E93BBBB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4A84" w:rsidRPr="00D73854">
            <w:rPr>
              <w:b/>
              <w:bCs/>
              <w:sz w:val="40"/>
              <w:szCs w:val="40"/>
            </w:rPr>
            <w:t>Battle of Cities</w:t>
          </w:r>
        </w:sdtContent>
      </w:sdt>
    </w:p>
    <w:p w14:paraId="3CD18F2E" w14:textId="580EB76F" w:rsidR="00B823AA" w:rsidRPr="00D73854" w:rsidRDefault="00644A84" w:rsidP="00B823AA">
      <w:pPr>
        <w:pStyle w:val="Title2"/>
        <w:rPr>
          <w:b/>
          <w:bCs/>
          <w:sz w:val="40"/>
          <w:szCs w:val="40"/>
        </w:rPr>
      </w:pPr>
      <w:r w:rsidRPr="00D73854">
        <w:rPr>
          <w:b/>
          <w:bCs/>
          <w:sz w:val="40"/>
          <w:szCs w:val="40"/>
        </w:rPr>
        <w:t xml:space="preserve">Viswanathan </w:t>
      </w:r>
      <w:proofErr w:type="spellStart"/>
      <w:r w:rsidRPr="00D73854">
        <w:rPr>
          <w:b/>
          <w:bCs/>
          <w:sz w:val="40"/>
          <w:szCs w:val="40"/>
        </w:rPr>
        <w:t>Appakkudal</w:t>
      </w:r>
      <w:proofErr w:type="spellEnd"/>
      <w:r w:rsidRPr="00D73854">
        <w:rPr>
          <w:b/>
          <w:bCs/>
          <w:sz w:val="40"/>
          <w:szCs w:val="40"/>
        </w:rPr>
        <w:t xml:space="preserve"> Ramani</w:t>
      </w:r>
    </w:p>
    <w:p w14:paraId="4E6EB7C5" w14:textId="58147B79" w:rsidR="00E81978" w:rsidRPr="00D73854" w:rsidRDefault="00644A84" w:rsidP="00B823AA">
      <w:pPr>
        <w:pStyle w:val="Title2"/>
        <w:rPr>
          <w:b/>
          <w:bCs/>
          <w:sz w:val="40"/>
          <w:szCs w:val="40"/>
        </w:rPr>
      </w:pPr>
      <w:r w:rsidRPr="00D73854">
        <w:rPr>
          <w:b/>
          <w:bCs/>
          <w:sz w:val="40"/>
          <w:szCs w:val="40"/>
        </w:rPr>
        <w:t>Coursera Learner</w:t>
      </w:r>
      <w:bookmarkStart w:id="0" w:name="_GoBack"/>
      <w:bookmarkEnd w:id="0"/>
    </w:p>
    <w:p w14:paraId="46E03BD6" w14:textId="63BEA671" w:rsidR="00E81978" w:rsidRPr="001D4D2E" w:rsidRDefault="00AC5898" w:rsidP="001D4D2E">
      <w:pPr>
        <w:pStyle w:val="SectionTitle"/>
        <w:rPr>
          <w:b/>
          <w:bCs/>
          <w:sz w:val="32"/>
          <w:szCs w:val="32"/>
        </w:rPr>
      </w:pPr>
      <w:sdt>
        <w:sdtPr>
          <w:rPr>
            <w:b/>
            <w:bCs/>
            <w:sz w:val="32"/>
            <w:szCs w:val="32"/>
          </w:rPr>
          <w:alias w:val="Section title:"/>
          <w:tag w:val="Section title:"/>
          <w:id w:val="984196707"/>
          <w:placeholder>
            <w:docPart w:val="F7E569FC9AE34A4C949BA84B85B0E7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44A84" w:rsidRPr="001D4D2E">
            <w:rPr>
              <w:b/>
              <w:bCs/>
              <w:sz w:val="32"/>
              <w:szCs w:val="32"/>
            </w:rPr>
            <w:t>Battle of Cities</w:t>
          </w:r>
        </w:sdtContent>
      </w:sdt>
    </w:p>
    <w:p w14:paraId="23645198" w14:textId="59A90790" w:rsidR="00E81978" w:rsidRDefault="00644A84" w:rsidP="00D73854">
      <w:pPr>
        <w:ind w:left="720" w:firstLine="0"/>
        <w:jc w:val="both"/>
        <w:rPr>
          <w:rFonts w:asciiTheme="majorHAnsi" w:hAnsiTheme="majorHAnsi" w:cstheme="majorHAnsi"/>
          <w:color w:val="24292E"/>
          <w:shd w:val="clear" w:color="auto" w:fill="FFFFFF"/>
        </w:rPr>
      </w:pPr>
      <w:r w:rsidRPr="001D4D2E">
        <w:rPr>
          <w:rFonts w:asciiTheme="majorHAnsi" w:hAnsiTheme="majorHAnsi" w:cstheme="majorHAnsi"/>
          <w:color w:val="24292E"/>
          <w:shd w:val="clear" w:color="auto" w:fill="FFFFFF"/>
        </w:rPr>
        <w:t xml:space="preserve">This note is part of the IBM Applied Data Science Capstone project. This course is Part-4 of 4-Course Specialization. The capstone project involves using Python and libraries such as </w:t>
      </w:r>
      <w:proofErr w:type="spellStart"/>
      <w:r w:rsidRPr="001D4D2E">
        <w:rPr>
          <w:rFonts w:asciiTheme="majorHAnsi" w:hAnsiTheme="majorHAnsi" w:cstheme="majorHAnsi"/>
          <w:color w:val="24292E"/>
          <w:shd w:val="clear" w:color="auto" w:fill="FFFFFF"/>
        </w:rPr>
        <w:t>numpy</w:t>
      </w:r>
      <w:proofErr w:type="spellEnd"/>
      <w:r w:rsidRPr="001D4D2E">
        <w:rPr>
          <w:rFonts w:asciiTheme="majorHAnsi" w:hAnsiTheme="majorHAnsi" w:cstheme="majorHAnsi"/>
          <w:color w:val="24292E"/>
          <w:shd w:val="clear" w:color="auto" w:fill="FFFFFF"/>
        </w:rPr>
        <w:t>, pandas, matplotlib, seaborn, and folium. The Project is 'Battle of Cities'.</w:t>
      </w:r>
      <w:r w:rsidRPr="001D4D2E">
        <w:rPr>
          <w:rFonts w:asciiTheme="majorHAnsi" w:hAnsiTheme="majorHAnsi" w:cstheme="majorHAnsi"/>
          <w:color w:val="24292E"/>
          <w:shd w:val="clear" w:color="auto" w:fill="FFFFFF"/>
        </w:rPr>
        <w:br/>
      </w:r>
      <w:proofErr w:type="spellStart"/>
      <w:proofErr w:type="gramStart"/>
      <w:r w:rsidRPr="001D4D2E">
        <w:rPr>
          <w:rFonts w:asciiTheme="majorHAnsi" w:hAnsiTheme="majorHAnsi" w:cstheme="majorHAnsi"/>
          <w:color w:val="24292E"/>
          <w:shd w:val="clear" w:color="auto" w:fill="FFFFFF"/>
        </w:rPr>
        <w:t>Lets</w:t>
      </w:r>
      <w:proofErr w:type="spellEnd"/>
      <w:proofErr w:type="gramEnd"/>
      <w:r w:rsidRPr="001D4D2E">
        <w:rPr>
          <w:rFonts w:asciiTheme="majorHAnsi" w:hAnsiTheme="majorHAnsi" w:cstheme="majorHAnsi"/>
          <w:color w:val="24292E"/>
          <w:shd w:val="clear" w:color="auto" w:fill="FFFFFF"/>
        </w:rPr>
        <w:t xml:space="preserve"> say, you want to relocate to another city, due to work reasons. You adore your current city, and lounge for same/similar city in your new State. </w:t>
      </w:r>
      <w:r w:rsidR="001D4D2E" w:rsidRPr="001D4D2E">
        <w:rPr>
          <w:rFonts w:asciiTheme="majorHAnsi" w:hAnsiTheme="majorHAnsi" w:cstheme="majorHAnsi"/>
          <w:color w:val="24292E"/>
          <w:shd w:val="clear" w:color="auto" w:fill="FFFFFF"/>
        </w:rPr>
        <w:t>This project</w:t>
      </w:r>
      <w:r w:rsidRPr="001D4D2E">
        <w:rPr>
          <w:rFonts w:asciiTheme="majorHAnsi" w:hAnsiTheme="majorHAnsi" w:cstheme="majorHAnsi"/>
          <w:color w:val="24292E"/>
          <w:shd w:val="clear" w:color="auto" w:fill="FFFFFF"/>
        </w:rPr>
        <w:t xml:space="preserve"> involves finding the right city using the location data offered by Foursquare API.</w:t>
      </w:r>
    </w:p>
    <w:p w14:paraId="3CAE242A" w14:textId="77777777" w:rsidR="001D4D2E" w:rsidRPr="001D4D2E" w:rsidRDefault="001D4D2E">
      <w:pPr>
        <w:rPr>
          <w:rFonts w:asciiTheme="majorHAnsi" w:hAnsiTheme="majorHAnsi" w:cstheme="majorHAnsi"/>
        </w:rPr>
      </w:pPr>
    </w:p>
    <w:p w14:paraId="5A9AE752" w14:textId="76C1BB78" w:rsidR="00E81978" w:rsidRPr="001D4D2E" w:rsidRDefault="00644A84" w:rsidP="00FF733F">
      <w:pPr>
        <w:pStyle w:val="Heading1"/>
        <w:numPr>
          <w:ilvl w:val="0"/>
          <w:numId w:val="19"/>
        </w:numPr>
        <w:jc w:val="left"/>
        <w:rPr>
          <w:sz w:val="28"/>
          <w:szCs w:val="28"/>
        </w:rPr>
      </w:pPr>
      <w:r w:rsidRPr="001D4D2E">
        <w:rPr>
          <w:sz w:val="28"/>
          <w:szCs w:val="28"/>
        </w:rPr>
        <w:t>Introduction</w:t>
      </w:r>
    </w:p>
    <w:p w14:paraId="71932A7C" w14:textId="77777777" w:rsidR="00644A84" w:rsidRPr="001D4D2E" w:rsidRDefault="00644A84" w:rsidP="00D73854">
      <w:pPr>
        <w:ind w:left="720" w:firstLine="0"/>
        <w:jc w:val="both"/>
        <w:rPr>
          <w:rFonts w:eastAsia="Times New Roman" w:cstheme="minorHAnsi"/>
          <w:color w:val="24292E"/>
          <w:kern w:val="0"/>
          <w:lang w:eastAsia="en-US"/>
        </w:rPr>
      </w:pPr>
      <w:r w:rsidRPr="00644A84">
        <w:rPr>
          <w:rFonts w:eastAsia="Times New Roman" w:cstheme="minorHAnsi"/>
          <w:color w:val="24292E"/>
          <w:kern w:val="0"/>
          <w:lang w:eastAsia="en-US"/>
        </w:rPr>
        <w:t>I am a city person, and I want to explore new cities. However, due to work reasons, I allowed to relocate only among these 4 states (New York, New Jersey, Connecticut, and Pennsylvania). I want to find a city of my choice to relocate. What would it be?</w:t>
      </w:r>
      <w:r w:rsidRPr="00644A84">
        <w:rPr>
          <w:rFonts w:eastAsia="Times New Roman" w:cstheme="minorHAnsi"/>
          <w:color w:val="24292E"/>
          <w:kern w:val="0"/>
          <w:lang w:eastAsia="en-US"/>
        </w:rPr>
        <w:br/>
        <w:t>Let me list out, what I expect a city to-have and not-to-have:</w:t>
      </w:r>
    </w:p>
    <w:p w14:paraId="5521ED31" w14:textId="77777777" w:rsidR="00644A84" w:rsidRPr="001D4D2E" w:rsidRDefault="00644A84" w:rsidP="00644A84">
      <w:pPr>
        <w:pStyle w:val="ListParagraph"/>
        <w:numPr>
          <w:ilvl w:val="0"/>
          <w:numId w:val="17"/>
        </w:numPr>
        <w:rPr>
          <w:rFonts w:cstheme="minorHAnsi"/>
        </w:rPr>
      </w:pPr>
      <w:r w:rsidRPr="001D4D2E">
        <w:rPr>
          <w:rFonts w:eastAsia="Times New Roman" w:cstheme="minorHAnsi"/>
          <w:color w:val="24292E"/>
          <w:kern w:val="0"/>
          <w:lang w:eastAsia="en-US"/>
        </w:rPr>
        <w:t>Coffee</w:t>
      </w:r>
    </w:p>
    <w:p w14:paraId="2A964223" w14:textId="77777777" w:rsidR="00644A84" w:rsidRPr="001D4D2E" w:rsidRDefault="00644A84" w:rsidP="00644A84">
      <w:pPr>
        <w:pStyle w:val="ListParagraph"/>
        <w:numPr>
          <w:ilvl w:val="0"/>
          <w:numId w:val="17"/>
        </w:numPr>
        <w:rPr>
          <w:rFonts w:cstheme="minorHAnsi"/>
        </w:rPr>
      </w:pPr>
      <w:r w:rsidRPr="001D4D2E">
        <w:rPr>
          <w:rFonts w:eastAsia="Times New Roman" w:cstheme="minorHAnsi"/>
          <w:color w:val="24292E"/>
          <w:kern w:val="0"/>
          <w:lang w:eastAsia="en-US"/>
        </w:rPr>
        <w:t>Convenience stores</w:t>
      </w:r>
    </w:p>
    <w:p w14:paraId="3821BAFF" w14:textId="19CAD142" w:rsidR="00644A84" w:rsidRPr="001D4D2E" w:rsidRDefault="00644A84" w:rsidP="00644A84">
      <w:pPr>
        <w:pStyle w:val="ListParagraph"/>
        <w:numPr>
          <w:ilvl w:val="0"/>
          <w:numId w:val="17"/>
        </w:numPr>
        <w:rPr>
          <w:rFonts w:cstheme="minorHAnsi"/>
        </w:rPr>
      </w:pPr>
      <w:r w:rsidRPr="001D4D2E">
        <w:rPr>
          <w:rFonts w:eastAsia="Times New Roman" w:cstheme="minorHAnsi"/>
          <w:color w:val="24292E"/>
          <w:kern w:val="0"/>
          <w:lang w:eastAsia="en-US"/>
        </w:rPr>
        <w:t>Restaurants</w:t>
      </w:r>
    </w:p>
    <w:p w14:paraId="517F80FB" w14:textId="77777777" w:rsidR="00644A84" w:rsidRPr="001D4D2E" w:rsidRDefault="00644A84" w:rsidP="00644A84">
      <w:pPr>
        <w:pStyle w:val="ListParagraph"/>
        <w:numPr>
          <w:ilvl w:val="0"/>
          <w:numId w:val="17"/>
        </w:numPr>
        <w:rPr>
          <w:rFonts w:cstheme="minorHAnsi"/>
        </w:rPr>
      </w:pPr>
      <w:r w:rsidRPr="001D4D2E">
        <w:rPr>
          <w:rFonts w:eastAsia="Times New Roman" w:cstheme="minorHAnsi"/>
          <w:color w:val="24292E"/>
          <w:kern w:val="0"/>
          <w:lang w:eastAsia="en-US"/>
        </w:rPr>
        <w:t>Food trucks / Fast food joints</w:t>
      </w:r>
    </w:p>
    <w:p w14:paraId="03A909FD" w14:textId="14CA81C2" w:rsidR="00E81978" w:rsidRPr="001D4D2E" w:rsidRDefault="00644A84" w:rsidP="00644A84">
      <w:pPr>
        <w:pStyle w:val="ListParagraph"/>
        <w:numPr>
          <w:ilvl w:val="0"/>
          <w:numId w:val="17"/>
        </w:numPr>
        <w:rPr>
          <w:rFonts w:cstheme="minorHAnsi"/>
        </w:rPr>
      </w:pPr>
      <w:r w:rsidRPr="001D4D2E">
        <w:rPr>
          <w:rFonts w:eastAsia="Times New Roman" w:cstheme="minorHAnsi"/>
          <w:color w:val="24292E"/>
          <w:kern w:val="0"/>
          <w:lang w:eastAsia="en-US"/>
        </w:rPr>
        <w:t>No/Limited Pubs and Bars</w:t>
      </w:r>
      <w:r w:rsidRPr="001D4D2E">
        <w:rPr>
          <w:rFonts w:eastAsia="Times New Roman" w:cstheme="minorHAnsi"/>
          <w:color w:val="24292E"/>
          <w:kern w:val="0"/>
          <w:lang w:eastAsia="en-US"/>
        </w:rPr>
        <w:tab/>
      </w:r>
    </w:p>
    <w:p w14:paraId="7E9E7E3F" w14:textId="77777777" w:rsidR="001D4D2E" w:rsidRDefault="001D4D2E" w:rsidP="00C31D30">
      <w:pPr>
        <w:pStyle w:val="Heading2"/>
        <w:rPr>
          <w:rFonts w:asciiTheme="minorHAnsi" w:hAnsiTheme="minorHAnsi" w:cstheme="minorHAnsi"/>
        </w:rPr>
      </w:pPr>
    </w:p>
    <w:p w14:paraId="06F0D02F" w14:textId="2EDCA6C7" w:rsidR="00E81978" w:rsidRPr="001D4D2E" w:rsidRDefault="00644A84" w:rsidP="00FF733F">
      <w:pPr>
        <w:pStyle w:val="Heading2"/>
        <w:numPr>
          <w:ilvl w:val="0"/>
          <w:numId w:val="19"/>
        </w:numPr>
        <w:rPr>
          <w:rFonts w:asciiTheme="minorHAnsi" w:hAnsiTheme="minorHAnsi" w:cstheme="minorHAnsi"/>
          <w:sz w:val="28"/>
          <w:szCs w:val="28"/>
        </w:rPr>
      </w:pPr>
      <w:r w:rsidRPr="001D4D2E">
        <w:rPr>
          <w:rFonts w:asciiTheme="minorHAnsi" w:hAnsiTheme="minorHAnsi" w:cstheme="minorHAnsi"/>
          <w:sz w:val="28"/>
          <w:szCs w:val="28"/>
        </w:rPr>
        <w:t>Data</w:t>
      </w:r>
    </w:p>
    <w:p w14:paraId="0B366102" w14:textId="6E8DEC06" w:rsidR="0018499A" w:rsidRDefault="00644A84" w:rsidP="00D73854">
      <w:pPr>
        <w:pStyle w:val="NoSpacing"/>
        <w:ind w:left="360"/>
        <w:jc w:val="both"/>
        <w:rPr>
          <w:rFonts w:cstheme="minorHAnsi"/>
          <w:color w:val="24292E"/>
          <w:shd w:val="clear" w:color="auto" w:fill="FFFFFF"/>
        </w:rPr>
      </w:pPr>
      <w:r w:rsidRPr="001D4D2E">
        <w:rPr>
          <w:rFonts w:cstheme="minorHAnsi"/>
          <w:color w:val="24292E"/>
          <w:shd w:val="clear" w:color="auto" w:fill="FFFFFF"/>
        </w:rPr>
        <w:t>In order to get the list of cities in New York, New Jersey, Connecticut, Pennsylvania, we use the wiki page </w:t>
      </w:r>
      <w:hyperlink r:id="rId9" w:history="1">
        <w:r w:rsidRPr="001D4D2E">
          <w:rPr>
            <w:rStyle w:val="Hyperlink"/>
            <w:rFonts w:cstheme="minorHAnsi"/>
            <w:shd w:val="clear" w:color="auto" w:fill="FFFFFF"/>
          </w:rPr>
          <w:t>https://en.wikipedia.org/wiki/List_of_United_States_cities_by_population</w:t>
        </w:r>
      </w:hyperlink>
      <w:r w:rsidRPr="001D4D2E">
        <w:rPr>
          <w:rFonts w:cstheme="minorHAnsi"/>
          <w:color w:val="24292E"/>
          <w:shd w:val="clear" w:color="auto" w:fill="FFFFFF"/>
        </w:rPr>
        <w:t xml:space="preserve">. The </w:t>
      </w:r>
      <w:r w:rsidRPr="001D4D2E">
        <w:rPr>
          <w:rFonts w:cstheme="minorHAnsi"/>
          <w:color w:val="24292E"/>
          <w:shd w:val="clear" w:color="auto" w:fill="FFFFFF"/>
        </w:rPr>
        <w:lastRenderedPageBreak/>
        <w:t>wiki page lists all the cities in Unites States. We will take only the cities in New York, New Jersey, Connecticut, and Pennsylvania.</w:t>
      </w:r>
      <w:r w:rsidRPr="001D4D2E">
        <w:rPr>
          <w:rFonts w:cstheme="minorHAnsi"/>
          <w:color w:val="24292E"/>
        </w:rPr>
        <w:br/>
      </w:r>
      <w:r w:rsidRPr="001D4D2E">
        <w:rPr>
          <w:rFonts w:cstheme="minorHAnsi"/>
          <w:color w:val="24292E"/>
          <w:shd w:val="clear" w:color="auto" w:fill="FFFFFF"/>
        </w:rPr>
        <w:t>We will use Foursquare API to get trending venues in each city. Then, we will compare my requirements with the output we get after performing data cleaning to get a top city.</w:t>
      </w:r>
    </w:p>
    <w:p w14:paraId="55A49FE9" w14:textId="77777777" w:rsidR="0018499A" w:rsidRDefault="0018499A" w:rsidP="0018499A">
      <w:pPr>
        <w:pStyle w:val="NoSpacing"/>
        <w:jc w:val="both"/>
        <w:rPr>
          <w:rFonts w:cstheme="minorHAnsi"/>
          <w:color w:val="24292E"/>
          <w:shd w:val="clear" w:color="auto" w:fill="FFFFFF"/>
        </w:rPr>
      </w:pPr>
    </w:p>
    <w:p w14:paraId="4A1FE02C" w14:textId="222F2C03" w:rsidR="00355DCA" w:rsidRPr="0018499A" w:rsidRDefault="00644A84" w:rsidP="0018499A">
      <w:pPr>
        <w:pStyle w:val="NoSpacing"/>
        <w:numPr>
          <w:ilvl w:val="0"/>
          <w:numId w:val="19"/>
        </w:numPr>
        <w:jc w:val="both"/>
        <w:rPr>
          <w:rFonts w:cstheme="minorHAnsi"/>
          <w:b/>
          <w:bCs/>
        </w:rPr>
      </w:pPr>
      <w:r w:rsidRPr="0018499A">
        <w:rPr>
          <w:rFonts w:cstheme="minorHAnsi"/>
          <w:b/>
          <w:bCs/>
          <w:sz w:val="28"/>
          <w:szCs w:val="28"/>
        </w:rPr>
        <w:t>Methodology</w:t>
      </w:r>
    </w:p>
    <w:p w14:paraId="43E7DE43" w14:textId="4F70368B" w:rsidR="00E81978" w:rsidRPr="001D4D2E" w:rsidRDefault="00644A84" w:rsidP="00D73854">
      <w:pPr>
        <w:ind w:left="360" w:firstLine="0"/>
        <w:rPr>
          <w:rFonts w:cstheme="minorHAnsi"/>
        </w:rPr>
      </w:pPr>
      <w:r w:rsidRPr="001D4D2E">
        <w:rPr>
          <w:rFonts w:cstheme="minorHAnsi"/>
        </w:rPr>
        <w:t>In order to perform this project, the following aspects were done:</w:t>
      </w:r>
    </w:p>
    <w:p w14:paraId="1EE95062" w14:textId="4EF94842" w:rsidR="00644A84" w:rsidRPr="001D4D2E" w:rsidRDefault="001D4D2E" w:rsidP="00D73854">
      <w:pPr>
        <w:pStyle w:val="ListParagraph"/>
        <w:numPr>
          <w:ilvl w:val="0"/>
          <w:numId w:val="18"/>
        </w:numPr>
        <w:ind w:left="1440"/>
        <w:rPr>
          <w:rFonts w:cstheme="minorHAnsi"/>
        </w:rPr>
      </w:pPr>
      <w:r w:rsidRPr="001D4D2E">
        <w:rPr>
          <w:rFonts w:cstheme="minorHAnsi"/>
        </w:rPr>
        <w:t>Web Scraping</w:t>
      </w:r>
    </w:p>
    <w:p w14:paraId="1904B614" w14:textId="5AA6EF6C" w:rsidR="001D4D2E" w:rsidRDefault="001D4D2E" w:rsidP="00D73854">
      <w:pPr>
        <w:pStyle w:val="Heading4"/>
        <w:numPr>
          <w:ilvl w:val="0"/>
          <w:numId w:val="18"/>
        </w:numPr>
        <w:ind w:left="1440"/>
        <w:rPr>
          <w:rFonts w:asciiTheme="minorHAnsi" w:hAnsiTheme="minorHAnsi" w:cstheme="minorHAnsi"/>
          <w:b w:val="0"/>
          <w:bCs w:val="0"/>
          <w:i w:val="0"/>
          <w:iCs w:val="0"/>
        </w:rPr>
      </w:pPr>
      <w:r w:rsidRPr="001D4D2E">
        <w:rPr>
          <w:rFonts w:asciiTheme="minorHAnsi" w:hAnsiTheme="minorHAnsi" w:cstheme="minorHAnsi"/>
          <w:b w:val="0"/>
          <w:bCs w:val="0"/>
          <w:i w:val="0"/>
          <w:iCs w:val="0"/>
        </w:rPr>
        <w:t>Data Cleaning</w:t>
      </w:r>
    </w:p>
    <w:p w14:paraId="513BE55D" w14:textId="3A3072F9" w:rsidR="00FF733F" w:rsidRPr="00FF733F" w:rsidRDefault="00FF733F" w:rsidP="00D73854">
      <w:pPr>
        <w:pStyle w:val="ListParagraph"/>
        <w:numPr>
          <w:ilvl w:val="0"/>
          <w:numId w:val="18"/>
        </w:numPr>
        <w:ind w:left="1440"/>
      </w:pPr>
      <w:r>
        <w:t>Feature Engineering</w:t>
      </w:r>
    </w:p>
    <w:p w14:paraId="5999AD93" w14:textId="5DDD7E40" w:rsidR="001D4D2E" w:rsidRPr="001D4D2E" w:rsidRDefault="001D4D2E" w:rsidP="00D73854">
      <w:pPr>
        <w:pStyle w:val="ListParagraph"/>
        <w:numPr>
          <w:ilvl w:val="0"/>
          <w:numId w:val="18"/>
        </w:numPr>
        <w:ind w:left="1440"/>
        <w:rPr>
          <w:rFonts w:cstheme="minorHAnsi"/>
        </w:rPr>
      </w:pPr>
      <w:r w:rsidRPr="001D4D2E">
        <w:rPr>
          <w:rFonts w:cstheme="minorHAnsi"/>
        </w:rPr>
        <w:t xml:space="preserve">Data </w:t>
      </w:r>
      <w:r w:rsidR="0042708D">
        <w:rPr>
          <w:rFonts w:cstheme="minorHAnsi"/>
        </w:rPr>
        <w:t>Visualization</w:t>
      </w:r>
    </w:p>
    <w:p w14:paraId="144A5423" w14:textId="1661BD02" w:rsidR="001D4D2E" w:rsidRPr="00FF733F" w:rsidRDefault="001D4D2E" w:rsidP="00D73854">
      <w:pPr>
        <w:pStyle w:val="ListParagraph"/>
        <w:numPr>
          <w:ilvl w:val="0"/>
          <w:numId w:val="18"/>
        </w:numPr>
        <w:ind w:left="1440"/>
        <w:rPr>
          <w:rFonts w:cstheme="minorHAnsi"/>
        </w:rPr>
      </w:pPr>
      <w:r w:rsidRPr="001D4D2E">
        <w:rPr>
          <w:rFonts w:cstheme="minorHAnsi"/>
        </w:rPr>
        <w:t xml:space="preserve">Data </w:t>
      </w:r>
      <w:r w:rsidR="0042708D">
        <w:rPr>
          <w:rFonts w:cstheme="minorHAnsi"/>
        </w:rPr>
        <w:t>Analytics</w:t>
      </w:r>
    </w:p>
    <w:p w14:paraId="4B1C6EE7" w14:textId="77777777" w:rsidR="00D73854" w:rsidRDefault="001D4D2E" w:rsidP="00D73854">
      <w:pPr>
        <w:pStyle w:val="ListParagraph"/>
        <w:numPr>
          <w:ilvl w:val="0"/>
          <w:numId w:val="18"/>
        </w:numPr>
        <w:ind w:left="1440"/>
        <w:rPr>
          <w:rFonts w:cstheme="minorHAnsi"/>
        </w:rPr>
      </w:pPr>
      <w:r w:rsidRPr="001D4D2E">
        <w:rPr>
          <w:rFonts w:cstheme="minorHAnsi"/>
        </w:rPr>
        <w:t>Modeling</w:t>
      </w:r>
    </w:p>
    <w:p w14:paraId="314687DB" w14:textId="0E8C78DB" w:rsidR="00355DCA" w:rsidRPr="00D73854" w:rsidRDefault="00FF733F" w:rsidP="00D73854">
      <w:pPr>
        <w:rPr>
          <w:rFonts w:cstheme="minorHAnsi"/>
          <w:b/>
          <w:bCs/>
        </w:rPr>
      </w:pPr>
      <w:r w:rsidRPr="00D73854">
        <w:rPr>
          <w:b/>
          <w:bCs/>
          <w:sz w:val="28"/>
          <w:szCs w:val="28"/>
        </w:rPr>
        <w:t>3.1) Web Scraping</w:t>
      </w:r>
      <w:r w:rsidR="00355DCA" w:rsidRPr="00D73854">
        <w:rPr>
          <w:b/>
          <w:bCs/>
        </w:rPr>
        <w:t>.</w:t>
      </w:r>
    </w:p>
    <w:p w14:paraId="43DC7C6B" w14:textId="77777777" w:rsidR="00D73854" w:rsidRDefault="00FF733F" w:rsidP="00D73854">
      <w:pPr>
        <w:pStyle w:val="Heading5"/>
        <w:ind w:left="720" w:firstLine="0"/>
        <w:rPr>
          <w:rFonts w:ascii="Helvetica" w:hAnsi="Helvetica"/>
          <w:color w:val="000000"/>
          <w:sz w:val="21"/>
          <w:szCs w:val="21"/>
          <w:shd w:val="clear" w:color="auto" w:fill="FFFFFF"/>
        </w:rPr>
      </w:pPr>
      <w:r w:rsidRPr="00FF733F">
        <w:rPr>
          <w:rFonts w:asciiTheme="minorHAnsi" w:eastAsiaTheme="minorEastAsia" w:hAnsiTheme="minorHAnsi" w:cstheme="minorHAnsi"/>
          <w:i w:val="0"/>
          <w:iCs w:val="0"/>
        </w:rPr>
        <w:t>Web scraping is the process of collecting structured web data in an automated fashion. </w:t>
      </w:r>
      <w:r>
        <w:rPr>
          <w:rFonts w:asciiTheme="minorHAnsi" w:eastAsiaTheme="minorEastAsia" w:hAnsiTheme="minorHAnsi" w:cstheme="minorHAnsi"/>
          <w:i w:val="0"/>
          <w:iCs w:val="0"/>
        </w:rPr>
        <w:t xml:space="preserve">Python has </w:t>
      </w:r>
      <w:proofErr w:type="spellStart"/>
      <w:r>
        <w:rPr>
          <w:rFonts w:asciiTheme="minorHAnsi" w:eastAsiaTheme="minorEastAsia" w:hAnsiTheme="minorHAnsi" w:cstheme="minorHAnsi"/>
          <w:i w:val="0"/>
          <w:iCs w:val="0"/>
        </w:rPr>
        <w:t>Beautful</w:t>
      </w:r>
      <w:proofErr w:type="spellEnd"/>
      <w:r>
        <w:rPr>
          <w:rFonts w:asciiTheme="minorHAnsi" w:eastAsiaTheme="minorEastAsia" w:hAnsiTheme="minorHAnsi" w:cstheme="minorHAnsi"/>
          <w:i w:val="0"/>
          <w:iCs w:val="0"/>
        </w:rPr>
        <w:t xml:space="preserve"> Soup library to perform web scraping. </w:t>
      </w:r>
      <w:r w:rsidRPr="00FF733F">
        <w:rPr>
          <w:rFonts w:asciiTheme="minorHAnsi" w:eastAsiaTheme="minorEastAsia" w:hAnsiTheme="minorHAnsi" w:cstheme="minorHAnsi"/>
          <w:i w:val="0"/>
          <w:iCs w:val="0"/>
        </w:rPr>
        <w:t>I am considering 4 states in United States (New York, New Jersey, Connecticut, and Pennsylvania). I need to extract all the cities from these states. We could get list of all stats form</w:t>
      </w:r>
      <w:r>
        <w:rPr>
          <w:rFonts w:ascii="Helvetica" w:hAnsi="Helvetica"/>
          <w:color w:val="000000"/>
          <w:sz w:val="21"/>
          <w:szCs w:val="21"/>
          <w:shd w:val="clear" w:color="auto" w:fill="FFFFFF"/>
        </w:rPr>
        <w:t xml:space="preserve"> "</w:t>
      </w:r>
      <w:hyperlink r:id="rId10" w:tgtFrame="_blank" w:history="1">
        <w:r>
          <w:rPr>
            <w:rStyle w:val="Hyperlink"/>
            <w:rFonts w:ascii="Helvetica" w:hAnsi="Helvetica"/>
            <w:color w:val="296EAA"/>
            <w:sz w:val="21"/>
            <w:szCs w:val="21"/>
            <w:shd w:val="clear" w:color="auto" w:fill="FFFFFF"/>
          </w:rPr>
          <w:t>https://en.wikipedia.org/wiki/List_of_United_States_cities_by_population"</w:t>
        </w:r>
      </w:hyperlink>
      <w:r>
        <w:rPr>
          <w:rFonts w:ascii="Helvetica" w:hAnsi="Helvetica"/>
          <w:color w:val="000000"/>
          <w:sz w:val="21"/>
          <w:szCs w:val="21"/>
          <w:shd w:val="clear" w:color="auto" w:fill="FFFFFF"/>
        </w:rPr>
        <w:t xml:space="preserve">. </w:t>
      </w:r>
    </w:p>
    <w:p w14:paraId="53C9F78B" w14:textId="77777777" w:rsidR="00D73854" w:rsidRDefault="00D73854" w:rsidP="00D73854">
      <w:pPr>
        <w:pStyle w:val="Heading5"/>
        <w:rPr>
          <w:rFonts w:ascii="Helvetica" w:hAnsi="Helvetica"/>
          <w:color w:val="000000"/>
          <w:sz w:val="21"/>
          <w:szCs w:val="21"/>
          <w:shd w:val="clear" w:color="auto" w:fill="FFFFFF"/>
        </w:rPr>
      </w:pPr>
    </w:p>
    <w:p w14:paraId="6D5EA000" w14:textId="7C9DFB98" w:rsidR="00FF733F" w:rsidRPr="00D73854" w:rsidRDefault="00FF733F" w:rsidP="00D73854">
      <w:pPr>
        <w:pStyle w:val="Heading5"/>
        <w:rPr>
          <w:rFonts w:asciiTheme="minorHAnsi" w:eastAsiaTheme="minorEastAsia" w:hAnsiTheme="minorHAnsi" w:cstheme="minorHAnsi"/>
          <w:b/>
          <w:bCs/>
          <w:i w:val="0"/>
          <w:iCs w:val="0"/>
        </w:rPr>
      </w:pPr>
      <w:r w:rsidRPr="00D73854">
        <w:rPr>
          <w:b/>
          <w:bCs/>
          <w:i w:val="0"/>
          <w:iCs w:val="0"/>
          <w:sz w:val="28"/>
          <w:szCs w:val="28"/>
        </w:rPr>
        <w:t>3.2) Data Cleaning</w:t>
      </w:r>
    </w:p>
    <w:p w14:paraId="6308F26A" w14:textId="77777777" w:rsidR="00D73854" w:rsidRDefault="00FF733F" w:rsidP="00D73854">
      <w:pPr>
        <w:ind w:left="720" w:firstLine="0"/>
      </w:pPr>
      <w:r>
        <w:t xml:space="preserve">After scraping data from wiki page, we need to clean data. The data had unwanted texts such as super-scripts, special characters, which ought to be removed. The project requires </w:t>
      </w:r>
      <w:r>
        <w:lastRenderedPageBreak/>
        <w:t xml:space="preserve">only the names of States, and Cities, and hence we remove all other columns from the </w:t>
      </w:r>
      <w:proofErr w:type="spellStart"/>
      <w:r>
        <w:t>dataframe</w:t>
      </w:r>
      <w:proofErr w:type="spellEnd"/>
      <w:r>
        <w:t xml:space="preserve">. Since, our target is only four states, we keep only the cities within the </w:t>
      </w:r>
      <w:proofErr w:type="spellStart"/>
      <w:r>
        <w:t>states</w:t>
      </w:r>
      <w:proofErr w:type="spellEnd"/>
      <w:r>
        <w:t xml:space="preserve"> New York, New Jersey, Connecticut, and Pennsylvania. </w:t>
      </w:r>
    </w:p>
    <w:p w14:paraId="2866995A" w14:textId="77777777" w:rsidR="00D73854" w:rsidRDefault="00D73854" w:rsidP="00D73854"/>
    <w:p w14:paraId="7D767183" w14:textId="6948C97C" w:rsidR="00FF733F" w:rsidRPr="00D73854" w:rsidRDefault="00FF733F" w:rsidP="00D73854">
      <w:r w:rsidRPr="00FF733F">
        <w:rPr>
          <w:rFonts w:asciiTheme="majorHAnsi" w:eastAsiaTheme="majorEastAsia" w:hAnsiTheme="majorHAnsi" w:cstheme="majorBidi"/>
          <w:b/>
          <w:bCs/>
          <w:sz w:val="28"/>
          <w:szCs w:val="28"/>
        </w:rPr>
        <w:t>3.3) Feature Engineering</w:t>
      </w:r>
    </w:p>
    <w:p w14:paraId="2D38D628" w14:textId="77777777" w:rsidR="00D73854" w:rsidRDefault="00AC5898" w:rsidP="00D73854">
      <w:pPr>
        <w:ind w:left="720" w:firstLine="0"/>
        <w:jc w:val="both"/>
      </w:pPr>
      <w:r w:rsidRPr="00CF68F4">
        <w:t xml:space="preserve">To perform data analytics, we also require latitude and longitudes. We use geocoder library to get latitude and longitudes of every city from the </w:t>
      </w:r>
      <w:proofErr w:type="spellStart"/>
      <w:r w:rsidRPr="00CF68F4">
        <w:t>dataframe</w:t>
      </w:r>
      <w:proofErr w:type="spellEnd"/>
      <w:r w:rsidRPr="00CF68F4">
        <w:t xml:space="preserve">. We concatenate the emerging location </w:t>
      </w:r>
      <w:proofErr w:type="spellStart"/>
      <w:r w:rsidRPr="00CF68F4">
        <w:t>dataframe</w:t>
      </w:r>
      <w:proofErr w:type="spellEnd"/>
      <w:r w:rsidRPr="00CF68F4">
        <w:t xml:space="preserve"> with our original </w:t>
      </w:r>
      <w:proofErr w:type="spellStart"/>
      <w:r w:rsidRPr="00CF68F4">
        <w:t>dataframe</w:t>
      </w:r>
      <w:proofErr w:type="spellEnd"/>
      <w:r w:rsidRPr="00CF68F4">
        <w:t xml:space="preserve">. </w:t>
      </w:r>
    </w:p>
    <w:p w14:paraId="5EDB0998" w14:textId="77777777" w:rsidR="00D73854" w:rsidRDefault="00D73854" w:rsidP="00D73854">
      <w:pPr>
        <w:jc w:val="both"/>
      </w:pPr>
    </w:p>
    <w:p w14:paraId="57D7A968" w14:textId="787C97DE" w:rsidR="00CF68F4" w:rsidRPr="00D73854" w:rsidRDefault="00CF68F4" w:rsidP="00D73854">
      <w:pPr>
        <w:jc w:val="both"/>
      </w:pPr>
      <w:r w:rsidRPr="0042708D">
        <w:rPr>
          <w:rFonts w:asciiTheme="majorHAnsi" w:eastAsiaTheme="majorEastAsia" w:hAnsiTheme="majorHAnsi" w:cstheme="majorBidi"/>
          <w:b/>
          <w:bCs/>
          <w:sz w:val="28"/>
          <w:szCs w:val="28"/>
        </w:rPr>
        <w:t xml:space="preserve">3.4) </w:t>
      </w:r>
      <w:r w:rsidR="0042708D" w:rsidRPr="0042708D">
        <w:rPr>
          <w:rFonts w:asciiTheme="majorHAnsi" w:eastAsiaTheme="majorEastAsia" w:hAnsiTheme="majorHAnsi" w:cstheme="majorBidi"/>
          <w:b/>
          <w:bCs/>
          <w:sz w:val="28"/>
          <w:szCs w:val="28"/>
        </w:rPr>
        <w:t>Data Visualization</w:t>
      </w:r>
    </w:p>
    <w:p w14:paraId="145215FA" w14:textId="77777777" w:rsidR="00D73854" w:rsidRDefault="0042708D" w:rsidP="00D73854">
      <w:pPr>
        <w:tabs>
          <w:tab w:val="left" w:pos="1980"/>
        </w:tabs>
        <w:ind w:left="720" w:firstLine="0"/>
        <w:jc w:val="both"/>
      </w:pPr>
      <w:r>
        <w:t xml:space="preserve">After getting the latitudes and longitudes, we visualize the locations on a map using Folium library. We use circle markers to locate the cities, and popups to display the name of the city. It gives a rough idea, of where the cities are located, </w:t>
      </w:r>
      <w:proofErr w:type="gramStart"/>
      <w:r>
        <w:t>and also</w:t>
      </w:r>
      <w:proofErr w:type="gramEnd"/>
      <w:r>
        <w:t xml:space="preserve"> gives a way through which we could assume what could essentially be popular in a location. For instance, if the surrounding area of the map is more vegetative, we can assume that it might be popular on groceries, farmer’s market. On the other hand, if it has the least vegetative cover, then, we can assume that it would be more commercial area. </w:t>
      </w:r>
    </w:p>
    <w:p w14:paraId="26981EC2" w14:textId="77777777" w:rsidR="00D73854" w:rsidRDefault="00D73854" w:rsidP="00D73854">
      <w:pPr>
        <w:tabs>
          <w:tab w:val="left" w:pos="1980"/>
        </w:tabs>
        <w:jc w:val="both"/>
      </w:pPr>
    </w:p>
    <w:p w14:paraId="3A42A5AA" w14:textId="2C21C53A" w:rsidR="0042708D" w:rsidRPr="00D73854" w:rsidRDefault="0042708D" w:rsidP="00D73854">
      <w:pPr>
        <w:tabs>
          <w:tab w:val="left" w:pos="1980"/>
        </w:tabs>
        <w:jc w:val="both"/>
      </w:pPr>
      <w:r w:rsidRPr="0042708D">
        <w:rPr>
          <w:rFonts w:asciiTheme="majorHAnsi" w:eastAsiaTheme="majorEastAsia" w:hAnsiTheme="majorHAnsi" w:cstheme="majorBidi"/>
          <w:b/>
          <w:bCs/>
          <w:sz w:val="28"/>
          <w:szCs w:val="28"/>
        </w:rPr>
        <w:t>3.5) Data Analytics</w:t>
      </w:r>
    </w:p>
    <w:p w14:paraId="4B31F1C3" w14:textId="77777777" w:rsidR="00D73854" w:rsidRDefault="0042708D" w:rsidP="00D73854">
      <w:pPr>
        <w:tabs>
          <w:tab w:val="left" w:pos="1980"/>
        </w:tabs>
        <w:ind w:left="720" w:firstLine="0"/>
        <w:jc w:val="both"/>
      </w:pPr>
      <w:r w:rsidRPr="0042708D">
        <w:t xml:space="preserve">We use the Foursquare API to get list of 100 trending venues in every city. We make a new </w:t>
      </w:r>
      <w:proofErr w:type="spellStart"/>
      <w:r w:rsidRPr="0042708D">
        <w:t>dataframe</w:t>
      </w:r>
      <w:proofErr w:type="spellEnd"/>
      <w:r w:rsidRPr="0042708D">
        <w:t xml:space="preserve"> with cities and their corresponding popular venues. We perform one hot encoding and find the mean occurrence of every venue at a given location through which </w:t>
      </w:r>
      <w:r w:rsidRPr="0042708D">
        <w:lastRenderedPageBreak/>
        <w:t xml:space="preserve">we can find, what’s the most trending in each city. We then pick the top 10 trending locations based on the mean scores and make a table of the city and top 10 trending venues.  </w:t>
      </w:r>
    </w:p>
    <w:p w14:paraId="7C134037" w14:textId="410A8235" w:rsidR="0018499A" w:rsidRPr="00D73854" w:rsidRDefault="0018499A" w:rsidP="00D73854">
      <w:pPr>
        <w:tabs>
          <w:tab w:val="left" w:pos="1980"/>
        </w:tabs>
        <w:jc w:val="both"/>
      </w:pPr>
      <w:r w:rsidRPr="0018499A">
        <w:rPr>
          <w:rFonts w:asciiTheme="majorHAnsi" w:eastAsiaTheme="majorEastAsia" w:hAnsiTheme="majorHAnsi" w:cstheme="majorBidi"/>
          <w:b/>
          <w:bCs/>
          <w:sz w:val="28"/>
          <w:szCs w:val="28"/>
        </w:rPr>
        <w:t>3.6) Modeling</w:t>
      </w:r>
    </w:p>
    <w:p w14:paraId="05A3A6B4" w14:textId="06A3F765" w:rsidR="0018499A" w:rsidRDefault="0018499A" w:rsidP="00D73854">
      <w:pPr>
        <w:tabs>
          <w:tab w:val="left" w:pos="1980"/>
        </w:tabs>
        <w:ind w:left="720" w:firstLine="0"/>
        <w:jc w:val="both"/>
        <w:rPr>
          <w:rFonts w:asciiTheme="majorHAnsi" w:eastAsiaTheme="majorEastAsia" w:hAnsiTheme="majorHAnsi" w:cstheme="majorBidi"/>
        </w:rPr>
      </w:pPr>
      <w:r>
        <w:rPr>
          <w:rFonts w:asciiTheme="majorHAnsi" w:eastAsiaTheme="majorEastAsia" w:hAnsiTheme="majorHAnsi" w:cstheme="majorBidi"/>
        </w:rPr>
        <w:t>Then, we pick my favorite venues, and perform weighted voting. If city have the locations I prefer, they get higher points, and if the city has venues that I dislike, they get negative points. And if the venue, that I like is the 1</w:t>
      </w:r>
      <w:r w:rsidRPr="0018499A">
        <w:rPr>
          <w:rFonts w:asciiTheme="majorHAnsi" w:eastAsiaTheme="majorEastAsia" w:hAnsiTheme="majorHAnsi" w:cstheme="majorBidi"/>
          <w:vertAlign w:val="superscript"/>
        </w:rPr>
        <w:t>st</w:t>
      </w:r>
      <w:r>
        <w:rPr>
          <w:rFonts w:asciiTheme="majorHAnsi" w:eastAsiaTheme="majorEastAsia" w:hAnsiTheme="majorHAnsi" w:cstheme="majorBidi"/>
        </w:rPr>
        <w:t xml:space="preserve"> trending venue, it gets the highest point, and scores decreases cumulatively, as the number on trending venue decreases. Finally, we get the total scores of every city and infer that, the one with maximum score, is my favorite location. </w:t>
      </w:r>
    </w:p>
    <w:p w14:paraId="5B568E52" w14:textId="6CCFD9B4" w:rsidR="0018499A" w:rsidRDefault="0018499A" w:rsidP="0018499A">
      <w:pPr>
        <w:pStyle w:val="ListParagraph"/>
        <w:numPr>
          <w:ilvl w:val="0"/>
          <w:numId w:val="19"/>
        </w:numPr>
        <w:tabs>
          <w:tab w:val="left" w:pos="1980"/>
        </w:tabs>
        <w:jc w:val="both"/>
        <w:rPr>
          <w:rFonts w:asciiTheme="majorHAnsi" w:eastAsiaTheme="majorEastAsia" w:hAnsiTheme="majorHAnsi" w:cstheme="majorBidi"/>
          <w:b/>
          <w:bCs/>
          <w:sz w:val="28"/>
          <w:szCs w:val="28"/>
        </w:rPr>
      </w:pPr>
      <w:r w:rsidRPr="0018499A">
        <w:rPr>
          <w:rFonts w:asciiTheme="majorHAnsi" w:eastAsiaTheme="majorEastAsia" w:hAnsiTheme="majorHAnsi" w:cstheme="majorBidi"/>
          <w:b/>
          <w:bCs/>
          <w:sz w:val="28"/>
          <w:szCs w:val="28"/>
        </w:rPr>
        <w:t>Results</w:t>
      </w:r>
    </w:p>
    <w:tbl>
      <w:tblPr>
        <w:tblpPr w:leftFromText="180" w:rightFromText="180" w:vertAnchor="text" w:horzAnchor="margin" w:tblpXSpec="center" w:tblpY="2470"/>
        <w:tblW w:w="9715" w:type="dxa"/>
        <w:tblLayout w:type="fixed"/>
        <w:tblLook w:val="04A0" w:firstRow="1" w:lastRow="0" w:firstColumn="1" w:lastColumn="0" w:noHBand="0" w:noVBand="1"/>
      </w:tblPr>
      <w:tblGrid>
        <w:gridCol w:w="805"/>
        <w:gridCol w:w="900"/>
        <w:gridCol w:w="720"/>
        <w:gridCol w:w="863"/>
        <w:gridCol w:w="773"/>
        <w:gridCol w:w="773"/>
        <w:gridCol w:w="875"/>
        <w:gridCol w:w="875"/>
        <w:gridCol w:w="773"/>
        <w:gridCol w:w="773"/>
        <w:gridCol w:w="875"/>
        <w:gridCol w:w="710"/>
      </w:tblGrid>
      <w:tr w:rsidR="00E802A2" w:rsidRPr="00E802A2" w14:paraId="791287F3" w14:textId="77777777" w:rsidTr="00E802A2">
        <w:trPr>
          <w:trHeight w:val="491"/>
        </w:trPr>
        <w:tc>
          <w:tcPr>
            <w:tcW w:w="8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B082B"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City</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C05047A"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proofErr w:type="gramStart"/>
            <w:r w:rsidRPr="00E802A2">
              <w:rPr>
                <w:rFonts w:eastAsia="Times New Roman" w:cstheme="minorHAnsi"/>
                <w:b/>
                <w:bCs/>
                <w:color w:val="000000"/>
                <w:kern w:val="0"/>
                <w:sz w:val="20"/>
                <w:szCs w:val="20"/>
                <w:lang w:eastAsia="en-US"/>
              </w:rPr>
              <w:t>1th</w:t>
            </w:r>
            <w:proofErr w:type="gramEnd"/>
            <w:r w:rsidRPr="00E802A2">
              <w:rPr>
                <w:rFonts w:eastAsia="Times New Roman" w:cstheme="minorHAnsi"/>
                <w:b/>
                <w:bCs/>
                <w:color w:val="000000"/>
                <w:kern w:val="0"/>
                <w:sz w:val="20"/>
                <w:szCs w:val="20"/>
                <w:lang w:eastAsia="en-US"/>
              </w:rPr>
              <w:t xml:space="preserve"> Most Common Venue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789B8A0"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proofErr w:type="gramStart"/>
            <w:r w:rsidRPr="00E802A2">
              <w:rPr>
                <w:rFonts w:eastAsia="Times New Roman" w:cstheme="minorHAnsi"/>
                <w:b/>
                <w:bCs/>
                <w:color w:val="000000"/>
                <w:kern w:val="0"/>
                <w:sz w:val="20"/>
                <w:szCs w:val="20"/>
                <w:lang w:eastAsia="en-US"/>
              </w:rPr>
              <w:t>2th</w:t>
            </w:r>
            <w:proofErr w:type="gramEnd"/>
            <w:r w:rsidRPr="00E802A2">
              <w:rPr>
                <w:rFonts w:eastAsia="Times New Roman" w:cstheme="minorHAnsi"/>
                <w:b/>
                <w:bCs/>
                <w:color w:val="000000"/>
                <w:kern w:val="0"/>
                <w:sz w:val="20"/>
                <w:szCs w:val="20"/>
                <w:lang w:eastAsia="en-US"/>
              </w:rPr>
              <w:t xml:space="preserve"> Most Common Venue</w:t>
            </w:r>
          </w:p>
        </w:tc>
        <w:tc>
          <w:tcPr>
            <w:tcW w:w="863" w:type="dxa"/>
            <w:tcBorders>
              <w:top w:val="single" w:sz="4" w:space="0" w:color="auto"/>
              <w:left w:val="nil"/>
              <w:bottom w:val="single" w:sz="4" w:space="0" w:color="auto"/>
              <w:right w:val="single" w:sz="4" w:space="0" w:color="auto"/>
            </w:tcBorders>
            <w:shd w:val="clear" w:color="auto" w:fill="auto"/>
            <w:vAlign w:val="bottom"/>
            <w:hideMark/>
          </w:tcPr>
          <w:p w14:paraId="297CB927"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proofErr w:type="gramStart"/>
            <w:r w:rsidRPr="00E802A2">
              <w:rPr>
                <w:rFonts w:eastAsia="Times New Roman" w:cstheme="minorHAnsi"/>
                <w:b/>
                <w:bCs/>
                <w:color w:val="000000"/>
                <w:kern w:val="0"/>
                <w:sz w:val="20"/>
                <w:szCs w:val="20"/>
                <w:lang w:eastAsia="en-US"/>
              </w:rPr>
              <w:t>3th</w:t>
            </w:r>
            <w:proofErr w:type="gramEnd"/>
            <w:r w:rsidRPr="00E802A2">
              <w:rPr>
                <w:rFonts w:eastAsia="Times New Roman" w:cstheme="minorHAnsi"/>
                <w:b/>
                <w:bCs/>
                <w:color w:val="000000"/>
                <w:kern w:val="0"/>
                <w:sz w:val="20"/>
                <w:szCs w:val="20"/>
                <w:lang w:eastAsia="en-US"/>
              </w:rPr>
              <w:t xml:space="preserve"> Most Common Venue</w:t>
            </w:r>
          </w:p>
        </w:tc>
        <w:tc>
          <w:tcPr>
            <w:tcW w:w="773" w:type="dxa"/>
            <w:tcBorders>
              <w:top w:val="single" w:sz="4" w:space="0" w:color="auto"/>
              <w:left w:val="nil"/>
              <w:bottom w:val="single" w:sz="4" w:space="0" w:color="auto"/>
              <w:right w:val="single" w:sz="4" w:space="0" w:color="auto"/>
            </w:tcBorders>
            <w:shd w:val="clear" w:color="auto" w:fill="auto"/>
            <w:vAlign w:val="bottom"/>
            <w:hideMark/>
          </w:tcPr>
          <w:p w14:paraId="30D7DDA4"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4th Most Common Venue</w:t>
            </w:r>
          </w:p>
        </w:tc>
        <w:tc>
          <w:tcPr>
            <w:tcW w:w="773" w:type="dxa"/>
            <w:tcBorders>
              <w:top w:val="single" w:sz="4" w:space="0" w:color="auto"/>
              <w:left w:val="nil"/>
              <w:bottom w:val="single" w:sz="4" w:space="0" w:color="auto"/>
              <w:right w:val="single" w:sz="4" w:space="0" w:color="auto"/>
            </w:tcBorders>
            <w:shd w:val="clear" w:color="auto" w:fill="auto"/>
            <w:vAlign w:val="bottom"/>
            <w:hideMark/>
          </w:tcPr>
          <w:p w14:paraId="645EB990"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5th Most Common Venue</w:t>
            </w:r>
          </w:p>
        </w:tc>
        <w:tc>
          <w:tcPr>
            <w:tcW w:w="875" w:type="dxa"/>
            <w:tcBorders>
              <w:top w:val="single" w:sz="4" w:space="0" w:color="auto"/>
              <w:left w:val="nil"/>
              <w:bottom w:val="single" w:sz="4" w:space="0" w:color="auto"/>
              <w:right w:val="single" w:sz="4" w:space="0" w:color="auto"/>
            </w:tcBorders>
            <w:shd w:val="clear" w:color="auto" w:fill="auto"/>
            <w:vAlign w:val="bottom"/>
            <w:hideMark/>
          </w:tcPr>
          <w:p w14:paraId="2101B31D"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6th Most Common Venue</w:t>
            </w:r>
          </w:p>
        </w:tc>
        <w:tc>
          <w:tcPr>
            <w:tcW w:w="875" w:type="dxa"/>
            <w:tcBorders>
              <w:top w:val="single" w:sz="4" w:space="0" w:color="auto"/>
              <w:left w:val="nil"/>
              <w:bottom w:val="single" w:sz="4" w:space="0" w:color="auto"/>
              <w:right w:val="single" w:sz="4" w:space="0" w:color="auto"/>
            </w:tcBorders>
            <w:shd w:val="clear" w:color="auto" w:fill="auto"/>
            <w:vAlign w:val="bottom"/>
            <w:hideMark/>
          </w:tcPr>
          <w:p w14:paraId="5941254B"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7th Most Common Venue</w:t>
            </w:r>
          </w:p>
        </w:tc>
        <w:tc>
          <w:tcPr>
            <w:tcW w:w="773" w:type="dxa"/>
            <w:tcBorders>
              <w:top w:val="single" w:sz="4" w:space="0" w:color="auto"/>
              <w:left w:val="nil"/>
              <w:bottom w:val="single" w:sz="4" w:space="0" w:color="auto"/>
              <w:right w:val="single" w:sz="4" w:space="0" w:color="auto"/>
            </w:tcBorders>
            <w:shd w:val="clear" w:color="auto" w:fill="auto"/>
            <w:vAlign w:val="bottom"/>
            <w:hideMark/>
          </w:tcPr>
          <w:p w14:paraId="33408C35"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8th Most Common Venue</w:t>
            </w:r>
          </w:p>
        </w:tc>
        <w:tc>
          <w:tcPr>
            <w:tcW w:w="773" w:type="dxa"/>
            <w:tcBorders>
              <w:top w:val="single" w:sz="4" w:space="0" w:color="auto"/>
              <w:left w:val="nil"/>
              <w:bottom w:val="single" w:sz="4" w:space="0" w:color="auto"/>
              <w:right w:val="single" w:sz="4" w:space="0" w:color="auto"/>
            </w:tcBorders>
            <w:shd w:val="clear" w:color="auto" w:fill="auto"/>
            <w:vAlign w:val="bottom"/>
            <w:hideMark/>
          </w:tcPr>
          <w:p w14:paraId="4E4F9E8D"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9th Most Common Venue</w:t>
            </w:r>
          </w:p>
        </w:tc>
        <w:tc>
          <w:tcPr>
            <w:tcW w:w="875" w:type="dxa"/>
            <w:tcBorders>
              <w:top w:val="single" w:sz="4" w:space="0" w:color="auto"/>
              <w:left w:val="nil"/>
              <w:bottom w:val="single" w:sz="4" w:space="0" w:color="auto"/>
              <w:right w:val="single" w:sz="4" w:space="0" w:color="auto"/>
            </w:tcBorders>
            <w:shd w:val="clear" w:color="auto" w:fill="auto"/>
            <w:vAlign w:val="bottom"/>
            <w:hideMark/>
          </w:tcPr>
          <w:p w14:paraId="5F826422"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10th Most Common Venue</w:t>
            </w:r>
          </w:p>
        </w:tc>
        <w:tc>
          <w:tcPr>
            <w:tcW w:w="710" w:type="dxa"/>
            <w:tcBorders>
              <w:top w:val="single" w:sz="4" w:space="0" w:color="auto"/>
              <w:left w:val="nil"/>
              <w:bottom w:val="single" w:sz="4" w:space="0" w:color="auto"/>
              <w:right w:val="single" w:sz="4" w:space="0" w:color="auto"/>
            </w:tcBorders>
            <w:shd w:val="clear" w:color="auto" w:fill="auto"/>
            <w:vAlign w:val="bottom"/>
            <w:hideMark/>
          </w:tcPr>
          <w:p w14:paraId="28484F2F" w14:textId="77777777" w:rsidR="00E802A2" w:rsidRPr="00E802A2" w:rsidRDefault="00E802A2" w:rsidP="00E802A2">
            <w:pPr>
              <w:spacing w:line="240" w:lineRule="auto"/>
              <w:ind w:firstLine="0"/>
              <w:rPr>
                <w:rFonts w:eastAsia="Times New Roman" w:cstheme="minorHAnsi"/>
                <w:b/>
                <w:bCs/>
                <w:color w:val="000000"/>
                <w:kern w:val="0"/>
                <w:sz w:val="20"/>
                <w:szCs w:val="20"/>
                <w:lang w:eastAsia="en-US"/>
              </w:rPr>
            </w:pPr>
            <w:r w:rsidRPr="00E802A2">
              <w:rPr>
                <w:rFonts w:eastAsia="Times New Roman" w:cstheme="minorHAnsi"/>
                <w:b/>
                <w:bCs/>
                <w:color w:val="000000"/>
                <w:kern w:val="0"/>
                <w:sz w:val="20"/>
                <w:szCs w:val="20"/>
                <w:lang w:eastAsia="en-US"/>
              </w:rPr>
              <w:t>Total</w:t>
            </w:r>
          </w:p>
        </w:tc>
      </w:tr>
      <w:tr w:rsidR="00E802A2" w:rsidRPr="00E802A2" w14:paraId="1278942A" w14:textId="77777777" w:rsidTr="00E802A2">
        <w:trPr>
          <w:trHeight w:val="122"/>
        </w:trPr>
        <w:tc>
          <w:tcPr>
            <w:tcW w:w="805" w:type="dxa"/>
            <w:tcBorders>
              <w:top w:val="nil"/>
              <w:left w:val="single" w:sz="4" w:space="0" w:color="auto"/>
              <w:bottom w:val="single" w:sz="4" w:space="0" w:color="auto"/>
              <w:right w:val="single" w:sz="4" w:space="0" w:color="auto"/>
            </w:tcBorders>
            <w:shd w:val="clear" w:color="auto" w:fill="auto"/>
            <w:vAlign w:val="bottom"/>
            <w:hideMark/>
          </w:tcPr>
          <w:p w14:paraId="56F6793A"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Elizabeth</w:t>
            </w:r>
          </w:p>
        </w:tc>
        <w:tc>
          <w:tcPr>
            <w:tcW w:w="900" w:type="dxa"/>
            <w:tcBorders>
              <w:top w:val="nil"/>
              <w:left w:val="nil"/>
              <w:bottom w:val="single" w:sz="4" w:space="0" w:color="auto"/>
              <w:right w:val="single" w:sz="4" w:space="0" w:color="auto"/>
            </w:tcBorders>
            <w:shd w:val="clear" w:color="auto" w:fill="auto"/>
            <w:vAlign w:val="bottom"/>
            <w:hideMark/>
          </w:tcPr>
          <w:p w14:paraId="48957AF7"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Pizza Place</w:t>
            </w:r>
          </w:p>
        </w:tc>
        <w:tc>
          <w:tcPr>
            <w:tcW w:w="720" w:type="dxa"/>
            <w:tcBorders>
              <w:top w:val="nil"/>
              <w:left w:val="nil"/>
              <w:bottom w:val="single" w:sz="4" w:space="0" w:color="auto"/>
              <w:right w:val="single" w:sz="4" w:space="0" w:color="auto"/>
            </w:tcBorders>
            <w:shd w:val="clear" w:color="auto" w:fill="auto"/>
            <w:vAlign w:val="bottom"/>
            <w:hideMark/>
          </w:tcPr>
          <w:p w14:paraId="299B27DB"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Discount Store</w:t>
            </w:r>
          </w:p>
        </w:tc>
        <w:tc>
          <w:tcPr>
            <w:tcW w:w="863" w:type="dxa"/>
            <w:tcBorders>
              <w:top w:val="nil"/>
              <w:left w:val="nil"/>
              <w:bottom w:val="single" w:sz="4" w:space="0" w:color="auto"/>
              <w:right w:val="single" w:sz="4" w:space="0" w:color="auto"/>
            </w:tcBorders>
            <w:shd w:val="clear" w:color="auto" w:fill="auto"/>
            <w:vAlign w:val="bottom"/>
            <w:hideMark/>
          </w:tcPr>
          <w:p w14:paraId="4054B308"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Coffee Shop</w:t>
            </w:r>
          </w:p>
        </w:tc>
        <w:tc>
          <w:tcPr>
            <w:tcW w:w="773" w:type="dxa"/>
            <w:tcBorders>
              <w:top w:val="nil"/>
              <w:left w:val="nil"/>
              <w:bottom w:val="single" w:sz="4" w:space="0" w:color="auto"/>
              <w:right w:val="single" w:sz="4" w:space="0" w:color="auto"/>
            </w:tcBorders>
            <w:shd w:val="clear" w:color="auto" w:fill="auto"/>
            <w:vAlign w:val="bottom"/>
            <w:hideMark/>
          </w:tcPr>
          <w:p w14:paraId="0C6515C6"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Theater</w:t>
            </w:r>
          </w:p>
        </w:tc>
        <w:tc>
          <w:tcPr>
            <w:tcW w:w="773" w:type="dxa"/>
            <w:tcBorders>
              <w:top w:val="nil"/>
              <w:left w:val="nil"/>
              <w:bottom w:val="single" w:sz="4" w:space="0" w:color="auto"/>
              <w:right w:val="single" w:sz="4" w:space="0" w:color="auto"/>
            </w:tcBorders>
            <w:shd w:val="clear" w:color="auto" w:fill="auto"/>
            <w:vAlign w:val="bottom"/>
            <w:hideMark/>
          </w:tcPr>
          <w:p w14:paraId="1D00F492"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Burger Joint</w:t>
            </w:r>
          </w:p>
        </w:tc>
        <w:tc>
          <w:tcPr>
            <w:tcW w:w="875" w:type="dxa"/>
            <w:tcBorders>
              <w:top w:val="nil"/>
              <w:left w:val="nil"/>
              <w:bottom w:val="single" w:sz="4" w:space="0" w:color="auto"/>
              <w:right w:val="single" w:sz="4" w:space="0" w:color="auto"/>
            </w:tcBorders>
            <w:shd w:val="clear" w:color="auto" w:fill="auto"/>
            <w:vAlign w:val="bottom"/>
            <w:hideMark/>
          </w:tcPr>
          <w:p w14:paraId="48B33BE3"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South American Restaurant</w:t>
            </w:r>
          </w:p>
        </w:tc>
        <w:tc>
          <w:tcPr>
            <w:tcW w:w="875" w:type="dxa"/>
            <w:tcBorders>
              <w:top w:val="nil"/>
              <w:left w:val="nil"/>
              <w:bottom w:val="single" w:sz="4" w:space="0" w:color="auto"/>
              <w:right w:val="single" w:sz="4" w:space="0" w:color="auto"/>
            </w:tcBorders>
            <w:shd w:val="clear" w:color="auto" w:fill="auto"/>
            <w:vAlign w:val="bottom"/>
            <w:hideMark/>
          </w:tcPr>
          <w:p w14:paraId="1F0D4BCF"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Peruvian Restaurant</w:t>
            </w:r>
          </w:p>
        </w:tc>
        <w:tc>
          <w:tcPr>
            <w:tcW w:w="773" w:type="dxa"/>
            <w:tcBorders>
              <w:top w:val="nil"/>
              <w:left w:val="nil"/>
              <w:bottom w:val="single" w:sz="4" w:space="0" w:color="auto"/>
              <w:right w:val="single" w:sz="4" w:space="0" w:color="auto"/>
            </w:tcBorders>
            <w:shd w:val="clear" w:color="auto" w:fill="auto"/>
            <w:vAlign w:val="bottom"/>
            <w:hideMark/>
          </w:tcPr>
          <w:p w14:paraId="5C21FD98"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Lounge</w:t>
            </w:r>
          </w:p>
        </w:tc>
        <w:tc>
          <w:tcPr>
            <w:tcW w:w="773" w:type="dxa"/>
            <w:tcBorders>
              <w:top w:val="nil"/>
              <w:left w:val="nil"/>
              <w:bottom w:val="single" w:sz="4" w:space="0" w:color="auto"/>
              <w:right w:val="single" w:sz="4" w:space="0" w:color="auto"/>
            </w:tcBorders>
            <w:shd w:val="clear" w:color="auto" w:fill="auto"/>
            <w:vAlign w:val="bottom"/>
            <w:hideMark/>
          </w:tcPr>
          <w:p w14:paraId="1F0A8F4E"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Fried Chicken Joint</w:t>
            </w:r>
          </w:p>
        </w:tc>
        <w:tc>
          <w:tcPr>
            <w:tcW w:w="875" w:type="dxa"/>
            <w:tcBorders>
              <w:top w:val="nil"/>
              <w:left w:val="nil"/>
              <w:bottom w:val="single" w:sz="4" w:space="0" w:color="auto"/>
              <w:right w:val="single" w:sz="4" w:space="0" w:color="auto"/>
            </w:tcBorders>
            <w:shd w:val="clear" w:color="auto" w:fill="auto"/>
            <w:vAlign w:val="bottom"/>
            <w:hideMark/>
          </w:tcPr>
          <w:p w14:paraId="73286A11"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Latin American Restaurant</w:t>
            </w:r>
          </w:p>
        </w:tc>
        <w:tc>
          <w:tcPr>
            <w:tcW w:w="710" w:type="dxa"/>
            <w:tcBorders>
              <w:top w:val="nil"/>
              <w:left w:val="nil"/>
              <w:bottom w:val="single" w:sz="4" w:space="0" w:color="auto"/>
              <w:right w:val="single" w:sz="4" w:space="0" w:color="auto"/>
            </w:tcBorders>
            <w:shd w:val="clear" w:color="auto" w:fill="auto"/>
            <w:vAlign w:val="bottom"/>
            <w:hideMark/>
          </w:tcPr>
          <w:p w14:paraId="7079F9FF" w14:textId="77777777" w:rsidR="00E802A2" w:rsidRPr="00E802A2" w:rsidRDefault="00E802A2" w:rsidP="00E802A2">
            <w:pPr>
              <w:spacing w:line="240" w:lineRule="auto"/>
              <w:ind w:firstLine="0"/>
              <w:jc w:val="right"/>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17.5</w:t>
            </w:r>
          </w:p>
        </w:tc>
      </w:tr>
      <w:tr w:rsidR="00E802A2" w:rsidRPr="00E802A2" w14:paraId="0CB39746" w14:textId="77777777" w:rsidTr="00E802A2">
        <w:trPr>
          <w:trHeight w:val="122"/>
        </w:trPr>
        <w:tc>
          <w:tcPr>
            <w:tcW w:w="805" w:type="dxa"/>
            <w:tcBorders>
              <w:top w:val="nil"/>
              <w:left w:val="single" w:sz="4" w:space="0" w:color="auto"/>
              <w:bottom w:val="single" w:sz="4" w:space="0" w:color="auto"/>
              <w:right w:val="single" w:sz="4" w:space="0" w:color="auto"/>
            </w:tcBorders>
            <w:shd w:val="clear" w:color="auto" w:fill="auto"/>
            <w:vAlign w:val="bottom"/>
            <w:hideMark/>
          </w:tcPr>
          <w:p w14:paraId="36D8D1B8"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New York City</w:t>
            </w:r>
          </w:p>
        </w:tc>
        <w:tc>
          <w:tcPr>
            <w:tcW w:w="900" w:type="dxa"/>
            <w:tcBorders>
              <w:top w:val="nil"/>
              <w:left w:val="nil"/>
              <w:bottom w:val="single" w:sz="4" w:space="0" w:color="auto"/>
              <w:right w:val="single" w:sz="4" w:space="0" w:color="auto"/>
            </w:tcBorders>
            <w:shd w:val="clear" w:color="auto" w:fill="auto"/>
            <w:vAlign w:val="bottom"/>
            <w:hideMark/>
          </w:tcPr>
          <w:p w14:paraId="36F25E1B"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Coffee Shop</w:t>
            </w:r>
          </w:p>
        </w:tc>
        <w:tc>
          <w:tcPr>
            <w:tcW w:w="720" w:type="dxa"/>
            <w:tcBorders>
              <w:top w:val="nil"/>
              <w:left w:val="nil"/>
              <w:bottom w:val="single" w:sz="4" w:space="0" w:color="auto"/>
              <w:right w:val="single" w:sz="4" w:space="0" w:color="auto"/>
            </w:tcBorders>
            <w:shd w:val="clear" w:color="auto" w:fill="auto"/>
            <w:vAlign w:val="bottom"/>
            <w:hideMark/>
          </w:tcPr>
          <w:p w14:paraId="0B10F89F"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Sandwich Place</w:t>
            </w:r>
          </w:p>
        </w:tc>
        <w:tc>
          <w:tcPr>
            <w:tcW w:w="863" w:type="dxa"/>
            <w:tcBorders>
              <w:top w:val="nil"/>
              <w:left w:val="nil"/>
              <w:bottom w:val="single" w:sz="4" w:space="0" w:color="auto"/>
              <w:right w:val="single" w:sz="4" w:space="0" w:color="auto"/>
            </w:tcBorders>
            <w:shd w:val="clear" w:color="auto" w:fill="auto"/>
            <w:vAlign w:val="bottom"/>
            <w:hideMark/>
          </w:tcPr>
          <w:p w14:paraId="251E91D4"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Hotel</w:t>
            </w:r>
          </w:p>
        </w:tc>
        <w:tc>
          <w:tcPr>
            <w:tcW w:w="773" w:type="dxa"/>
            <w:tcBorders>
              <w:top w:val="nil"/>
              <w:left w:val="nil"/>
              <w:bottom w:val="single" w:sz="4" w:space="0" w:color="auto"/>
              <w:right w:val="single" w:sz="4" w:space="0" w:color="auto"/>
            </w:tcBorders>
            <w:shd w:val="clear" w:color="auto" w:fill="auto"/>
            <w:vAlign w:val="bottom"/>
            <w:hideMark/>
          </w:tcPr>
          <w:p w14:paraId="20CD2FFC"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Gym</w:t>
            </w:r>
          </w:p>
        </w:tc>
        <w:tc>
          <w:tcPr>
            <w:tcW w:w="773" w:type="dxa"/>
            <w:tcBorders>
              <w:top w:val="nil"/>
              <w:left w:val="nil"/>
              <w:bottom w:val="single" w:sz="4" w:space="0" w:color="auto"/>
              <w:right w:val="single" w:sz="4" w:space="0" w:color="auto"/>
            </w:tcBorders>
            <w:shd w:val="clear" w:color="auto" w:fill="auto"/>
            <w:vAlign w:val="bottom"/>
            <w:hideMark/>
          </w:tcPr>
          <w:p w14:paraId="7AB69256"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Burger Joint</w:t>
            </w:r>
          </w:p>
        </w:tc>
        <w:tc>
          <w:tcPr>
            <w:tcW w:w="875" w:type="dxa"/>
            <w:tcBorders>
              <w:top w:val="nil"/>
              <w:left w:val="nil"/>
              <w:bottom w:val="single" w:sz="4" w:space="0" w:color="auto"/>
              <w:right w:val="single" w:sz="4" w:space="0" w:color="auto"/>
            </w:tcBorders>
            <w:shd w:val="clear" w:color="auto" w:fill="auto"/>
            <w:vAlign w:val="bottom"/>
            <w:hideMark/>
          </w:tcPr>
          <w:p w14:paraId="4918EB7F"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Cocktail Bar</w:t>
            </w:r>
          </w:p>
        </w:tc>
        <w:tc>
          <w:tcPr>
            <w:tcW w:w="875" w:type="dxa"/>
            <w:tcBorders>
              <w:top w:val="nil"/>
              <w:left w:val="nil"/>
              <w:bottom w:val="single" w:sz="4" w:space="0" w:color="auto"/>
              <w:right w:val="single" w:sz="4" w:space="0" w:color="auto"/>
            </w:tcBorders>
            <w:shd w:val="clear" w:color="auto" w:fill="auto"/>
            <w:vAlign w:val="bottom"/>
            <w:hideMark/>
          </w:tcPr>
          <w:p w14:paraId="5C0F4386"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Italian Restaurant</w:t>
            </w:r>
          </w:p>
        </w:tc>
        <w:tc>
          <w:tcPr>
            <w:tcW w:w="773" w:type="dxa"/>
            <w:tcBorders>
              <w:top w:val="nil"/>
              <w:left w:val="nil"/>
              <w:bottom w:val="single" w:sz="4" w:space="0" w:color="auto"/>
              <w:right w:val="single" w:sz="4" w:space="0" w:color="auto"/>
            </w:tcBorders>
            <w:shd w:val="clear" w:color="auto" w:fill="auto"/>
            <w:vAlign w:val="bottom"/>
            <w:hideMark/>
          </w:tcPr>
          <w:p w14:paraId="509E4418"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Plaza</w:t>
            </w:r>
          </w:p>
        </w:tc>
        <w:tc>
          <w:tcPr>
            <w:tcW w:w="773" w:type="dxa"/>
            <w:tcBorders>
              <w:top w:val="nil"/>
              <w:left w:val="nil"/>
              <w:bottom w:val="single" w:sz="4" w:space="0" w:color="auto"/>
              <w:right w:val="single" w:sz="4" w:space="0" w:color="auto"/>
            </w:tcBorders>
            <w:shd w:val="clear" w:color="auto" w:fill="auto"/>
            <w:vAlign w:val="bottom"/>
            <w:hideMark/>
          </w:tcPr>
          <w:p w14:paraId="62A73372"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Pizza Place</w:t>
            </w:r>
          </w:p>
        </w:tc>
        <w:tc>
          <w:tcPr>
            <w:tcW w:w="875" w:type="dxa"/>
            <w:tcBorders>
              <w:top w:val="nil"/>
              <w:left w:val="nil"/>
              <w:bottom w:val="single" w:sz="4" w:space="0" w:color="auto"/>
              <w:right w:val="single" w:sz="4" w:space="0" w:color="auto"/>
            </w:tcBorders>
            <w:shd w:val="clear" w:color="auto" w:fill="auto"/>
            <w:vAlign w:val="bottom"/>
            <w:hideMark/>
          </w:tcPr>
          <w:p w14:paraId="436D7761" w14:textId="77777777" w:rsidR="00E802A2" w:rsidRPr="00E802A2" w:rsidRDefault="00E802A2" w:rsidP="00E802A2">
            <w:pPr>
              <w:spacing w:line="240" w:lineRule="auto"/>
              <w:ind w:firstLine="0"/>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Park</w:t>
            </w:r>
          </w:p>
        </w:tc>
        <w:tc>
          <w:tcPr>
            <w:tcW w:w="710" w:type="dxa"/>
            <w:tcBorders>
              <w:top w:val="nil"/>
              <w:left w:val="nil"/>
              <w:bottom w:val="single" w:sz="4" w:space="0" w:color="auto"/>
              <w:right w:val="single" w:sz="4" w:space="0" w:color="auto"/>
            </w:tcBorders>
            <w:shd w:val="clear" w:color="auto" w:fill="auto"/>
            <w:vAlign w:val="bottom"/>
            <w:hideMark/>
          </w:tcPr>
          <w:p w14:paraId="59898B58" w14:textId="77777777" w:rsidR="00E802A2" w:rsidRPr="00E802A2" w:rsidRDefault="00E802A2" w:rsidP="00E802A2">
            <w:pPr>
              <w:spacing w:line="240" w:lineRule="auto"/>
              <w:ind w:firstLine="0"/>
              <w:jc w:val="right"/>
              <w:rPr>
                <w:rFonts w:eastAsia="Times New Roman" w:cstheme="minorHAnsi"/>
                <w:color w:val="000000"/>
                <w:kern w:val="0"/>
                <w:sz w:val="20"/>
                <w:szCs w:val="20"/>
                <w:lang w:eastAsia="en-US"/>
              </w:rPr>
            </w:pPr>
            <w:r w:rsidRPr="00E802A2">
              <w:rPr>
                <w:rFonts w:eastAsia="Times New Roman" w:cstheme="minorHAnsi"/>
                <w:color w:val="000000"/>
                <w:kern w:val="0"/>
                <w:sz w:val="20"/>
                <w:szCs w:val="20"/>
                <w:lang w:eastAsia="en-US"/>
              </w:rPr>
              <w:t>17.5</w:t>
            </w:r>
          </w:p>
        </w:tc>
      </w:tr>
    </w:tbl>
    <w:p w14:paraId="7CDFB929" w14:textId="09DD9856" w:rsidR="0018499A" w:rsidRPr="00E802A2" w:rsidRDefault="0018499A" w:rsidP="0018499A">
      <w:pPr>
        <w:pStyle w:val="ListParagraph"/>
        <w:tabs>
          <w:tab w:val="left" w:pos="1980"/>
        </w:tabs>
        <w:jc w:val="both"/>
        <w:rPr>
          <w:rFonts w:asciiTheme="majorHAnsi" w:eastAsiaTheme="majorEastAsia" w:hAnsiTheme="majorHAnsi" w:cstheme="majorBidi"/>
        </w:rPr>
      </w:pPr>
      <w:r w:rsidRPr="00E802A2">
        <w:rPr>
          <w:rFonts w:asciiTheme="majorHAnsi" w:eastAsiaTheme="majorEastAsia" w:hAnsiTheme="majorHAnsi" w:cstheme="majorBidi"/>
        </w:rPr>
        <w:t xml:space="preserve">From the analysis, we find that two cities New York City, and </w:t>
      </w:r>
      <w:r w:rsidR="00E802A2" w:rsidRPr="00E802A2">
        <w:rPr>
          <w:rFonts w:asciiTheme="majorHAnsi" w:eastAsiaTheme="majorEastAsia" w:hAnsiTheme="majorHAnsi" w:cstheme="majorBidi"/>
        </w:rPr>
        <w:t>Elizabeth</w:t>
      </w:r>
      <w:r w:rsidRPr="00E802A2">
        <w:rPr>
          <w:rFonts w:asciiTheme="majorHAnsi" w:eastAsiaTheme="majorEastAsia" w:hAnsiTheme="majorHAnsi" w:cstheme="majorBidi"/>
        </w:rPr>
        <w:t xml:space="preserve"> are awarded with the same score. It’s an interesting result, as one city has high population density, while the other has lower density. However, the venues match out. </w:t>
      </w:r>
    </w:p>
    <w:p w14:paraId="7F6B06CD" w14:textId="77777777" w:rsidR="0018499A" w:rsidRPr="0018499A" w:rsidRDefault="0018499A" w:rsidP="0018499A">
      <w:pPr>
        <w:pStyle w:val="ListParagraph"/>
        <w:tabs>
          <w:tab w:val="left" w:pos="1980"/>
        </w:tabs>
        <w:jc w:val="both"/>
        <w:rPr>
          <w:rFonts w:asciiTheme="majorHAnsi" w:eastAsiaTheme="majorEastAsia" w:hAnsiTheme="majorHAnsi" w:cstheme="majorBidi"/>
          <w:b/>
          <w:bCs/>
          <w:sz w:val="28"/>
          <w:szCs w:val="28"/>
        </w:rPr>
      </w:pPr>
    </w:p>
    <w:p w14:paraId="47099011" w14:textId="77777777" w:rsidR="0018499A" w:rsidRPr="0018499A" w:rsidRDefault="0018499A" w:rsidP="0018499A">
      <w:pPr>
        <w:pStyle w:val="ListParagraph"/>
        <w:tabs>
          <w:tab w:val="left" w:pos="1980"/>
        </w:tabs>
        <w:jc w:val="both"/>
        <w:rPr>
          <w:rFonts w:asciiTheme="majorHAnsi" w:eastAsiaTheme="majorEastAsia" w:hAnsiTheme="majorHAnsi" w:cstheme="majorBidi"/>
        </w:rPr>
      </w:pPr>
    </w:p>
    <w:p w14:paraId="3B421864" w14:textId="77777777" w:rsidR="0042708D" w:rsidRPr="00CF68F4" w:rsidRDefault="0042708D" w:rsidP="0042708D">
      <w:pPr>
        <w:tabs>
          <w:tab w:val="left" w:pos="1980"/>
        </w:tabs>
      </w:pPr>
    </w:p>
    <w:p w14:paraId="7DD1B1F2" w14:textId="63B96524" w:rsidR="00FF733F" w:rsidRDefault="00E802A2" w:rsidP="00D73854">
      <w:pPr>
        <w:ind w:left="720" w:firstLine="0"/>
        <w:jc w:val="both"/>
      </w:pPr>
      <w:r>
        <w:lastRenderedPageBreak/>
        <w:t xml:space="preserve">From the above table we could see that, New York City’s most trending place is Coffee. Hence, I would choose NYC over Elizabeth. </w:t>
      </w:r>
    </w:p>
    <w:p w14:paraId="5D3FBDF8" w14:textId="77777777" w:rsidR="00D73854" w:rsidRDefault="00D73854" w:rsidP="00D73854">
      <w:pPr>
        <w:ind w:left="720" w:firstLine="0"/>
        <w:jc w:val="both"/>
      </w:pPr>
    </w:p>
    <w:p w14:paraId="2F42458F" w14:textId="254A9979" w:rsidR="00E802A2" w:rsidRPr="00D73854" w:rsidRDefault="00E802A2" w:rsidP="00D73854">
      <w:pPr>
        <w:pStyle w:val="ListParagraph"/>
        <w:numPr>
          <w:ilvl w:val="0"/>
          <w:numId w:val="19"/>
        </w:numPr>
        <w:tabs>
          <w:tab w:val="left" w:pos="1980"/>
        </w:tabs>
        <w:jc w:val="both"/>
        <w:rPr>
          <w:rFonts w:asciiTheme="majorHAnsi" w:eastAsiaTheme="majorEastAsia" w:hAnsiTheme="majorHAnsi" w:cstheme="majorBidi"/>
          <w:b/>
          <w:bCs/>
          <w:sz w:val="28"/>
          <w:szCs w:val="28"/>
        </w:rPr>
      </w:pPr>
      <w:r w:rsidRPr="00D73854">
        <w:rPr>
          <w:rFonts w:asciiTheme="majorHAnsi" w:eastAsiaTheme="majorEastAsia" w:hAnsiTheme="majorHAnsi" w:cstheme="majorBidi"/>
          <w:b/>
          <w:bCs/>
          <w:sz w:val="28"/>
          <w:szCs w:val="28"/>
        </w:rPr>
        <w:t>Conclusion</w:t>
      </w:r>
    </w:p>
    <w:p w14:paraId="08FF336C" w14:textId="67497AF7" w:rsidR="00E802A2" w:rsidRDefault="00E802A2" w:rsidP="00E802A2">
      <w:pPr>
        <w:pStyle w:val="ListParagraph"/>
        <w:jc w:val="both"/>
      </w:pPr>
      <w:r>
        <w:t xml:space="preserve">Thus, from the analysis stated above, I could very well say that New York City will be my next stop to relocate to. It has almost everything, that I desire. Be it, Coffee shops, Restaurants, Pizza joints, it looks like a perfect destination for living. </w:t>
      </w:r>
    </w:p>
    <w:p w14:paraId="28286068" w14:textId="77777777" w:rsidR="00FF733F" w:rsidRPr="00FF733F" w:rsidRDefault="00FF733F" w:rsidP="00FF733F"/>
    <w:p w14:paraId="7274F202" w14:textId="08FF368B" w:rsidR="00E81978" w:rsidRDefault="00355DCA" w:rsidP="00E802A2">
      <w:pPr>
        <w:pStyle w:val="Heading5"/>
      </w:pPr>
      <w:r w:rsidRPr="00C31D30">
        <w:t>.</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8DCFF" w14:textId="77777777" w:rsidR="00BC7CEF" w:rsidRDefault="00BC7CEF">
      <w:pPr>
        <w:spacing w:line="240" w:lineRule="auto"/>
      </w:pPr>
      <w:r>
        <w:separator/>
      </w:r>
    </w:p>
    <w:p w14:paraId="29E2FC54" w14:textId="77777777" w:rsidR="00BC7CEF" w:rsidRDefault="00BC7CEF"/>
  </w:endnote>
  <w:endnote w:type="continuationSeparator" w:id="0">
    <w:p w14:paraId="31EC06E2" w14:textId="77777777" w:rsidR="00BC7CEF" w:rsidRDefault="00BC7CEF">
      <w:pPr>
        <w:spacing w:line="240" w:lineRule="auto"/>
      </w:pPr>
      <w:r>
        <w:continuationSeparator/>
      </w:r>
    </w:p>
    <w:p w14:paraId="46D0D994" w14:textId="77777777" w:rsidR="00BC7CEF" w:rsidRDefault="00BC7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31FA4" w14:textId="77777777" w:rsidR="00BC7CEF" w:rsidRDefault="00BC7CEF">
      <w:pPr>
        <w:spacing w:line="240" w:lineRule="auto"/>
      </w:pPr>
      <w:r>
        <w:separator/>
      </w:r>
    </w:p>
    <w:p w14:paraId="5B81960B" w14:textId="77777777" w:rsidR="00BC7CEF" w:rsidRDefault="00BC7CEF"/>
  </w:footnote>
  <w:footnote w:type="continuationSeparator" w:id="0">
    <w:p w14:paraId="03EA7660" w14:textId="77777777" w:rsidR="00BC7CEF" w:rsidRDefault="00BC7CEF">
      <w:pPr>
        <w:spacing w:line="240" w:lineRule="auto"/>
      </w:pPr>
      <w:r>
        <w:continuationSeparator/>
      </w:r>
    </w:p>
    <w:p w14:paraId="54CBFE51" w14:textId="77777777" w:rsidR="00BC7CEF" w:rsidRDefault="00BC7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CF04" w14:textId="5DCBD14D" w:rsidR="00AC5898" w:rsidRDefault="00AC5898">
    <w:pPr>
      <w:pStyle w:val="Header"/>
    </w:pPr>
    <w:sdt>
      <w:sdtPr>
        <w:rPr>
          <w:rStyle w:val="Strong"/>
        </w:rPr>
        <w:alias w:val="Running head"/>
        <w:tag w:val=""/>
        <w:id w:val="12739865"/>
        <w:placeholder>
          <w:docPart w:val="2802EB189A0B4259A23BCA1FD40C50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99A">
          <w:rPr>
            <w:rStyle w:val="Strong"/>
          </w:rPr>
          <w:t>Battle of Cities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EE08B" w14:textId="4D872C8C" w:rsidR="00AC5898" w:rsidRDefault="00AC5898">
    <w:pPr>
      <w:pStyle w:val="Header"/>
      <w:rPr>
        <w:rStyle w:val="Strong"/>
      </w:rPr>
    </w:pPr>
    <w:r>
      <w:t xml:space="preserve">Running head: </w:t>
    </w:r>
    <w:sdt>
      <w:sdtPr>
        <w:rPr>
          <w:rStyle w:val="Strong"/>
        </w:rPr>
        <w:alias w:val="Running head"/>
        <w:tag w:val=""/>
        <w:id w:val="-696842620"/>
        <w:placeholder>
          <w:docPart w:val="335A92B9E82E4008B03F40EF9773F92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8499A">
          <w:rPr>
            <w:rStyle w:val="Strong"/>
          </w:rPr>
          <w:t>Battle of Cities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415900"/>
    <w:multiLevelType w:val="hybridMultilevel"/>
    <w:tmpl w:val="DBD86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9191F"/>
    <w:multiLevelType w:val="hybridMultilevel"/>
    <w:tmpl w:val="FDE267EC"/>
    <w:lvl w:ilvl="0" w:tplc="0E68EEB4">
      <w:start w:val="1"/>
      <w:numFmt w:val="decimal"/>
      <w:lvlText w:val="%1)"/>
      <w:lvlJc w:val="left"/>
      <w:pPr>
        <w:ind w:left="1440" w:hanging="360"/>
      </w:pPr>
      <w:rPr>
        <w:rFonts w:ascii="Segoe UI" w:eastAsia="Times New Roman" w:hAnsi="Segoe UI" w:cs="Segoe UI" w:hint="default"/>
        <w:color w:val="24292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E64D31"/>
    <w:multiLevelType w:val="multilevel"/>
    <w:tmpl w:val="3802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874ABA"/>
    <w:multiLevelType w:val="hybridMultilevel"/>
    <w:tmpl w:val="F376A818"/>
    <w:lvl w:ilvl="0" w:tplc="59928F8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2"/>
  </w:num>
  <w:num w:numId="17">
    <w:abstractNumId w:val="1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84"/>
    <w:rsid w:val="000D3F41"/>
    <w:rsid w:val="0018499A"/>
    <w:rsid w:val="001D4D2E"/>
    <w:rsid w:val="00355DCA"/>
    <w:rsid w:val="0042708D"/>
    <w:rsid w:val="00551A02"/>
    <w:rsid w:val="005534FA"/>
    <w:rsid w:val="005D3A03"/>
    <w:rsid w:val="00644A84"/>
    <w:rsid w:val="008002C0"/>
    <w:rsid w:val="008C5323"/>
    <w:rsid w:val="009A6A3B"/>
    <w:rsid w:val="00AC5898"/>
    <w:rsid w:val="00B823AA"/>
    <w:rsid w:val="00BA45DB"/>
    <w:rsid w:val="00BC7CEF"/>
    <w:rsid w:val="00BF4184"/>
    <w:rsid w:val="00C0601E"/>
    <w:rsid w:val="00C31D30"/>
    <w:rsid w:val="00CD6E39"/>
    <w:rsid w:val="00CF68F4"/>
    <w:rsid w:val="00CF6E91"/>
    <w:rsid w:val="00D73854"/>
    <w:rsid w:val="00D85B68"/>
    <w:rsid w:val="00E6004D"/>
    <w:rsid w:val="00E802A2"/>
    <w:rsid w:val="00E81978"/>
    <w:rsid w:val="00F379B7"/>
    <w:rsid w:val="00F525FA"/>
    <w:rsid w:val="00FF2002"/>
    <w:rsid w:val="00FF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6AB0F"/>
  <w15:chartTrackingRefBased/>
  <w15:docId w15:val="{A2768538-B3DE-48FD-A0FF-C04FA414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644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39350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958692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19564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List_of_United_States_cities_by_population%22" TargetMode="External"/><Relationship Id="rId4" Type="http://schemas.openxmlformats.org/officeDocument/2006/relationships/styles" Target="styles.xml"/><Relationship Id="rId9" Type="http://schemas.openxmlformats.org/officeDocument/2006/relationships/hyperlink" Target="https://en.wikipedia.org/wiki/List_of_United_States_cities_by_population"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wa\AppData\Local\Microsoft\Office\16.0\DTS\en-US%7b0BCC61EE-EA7F-476D-AC17-957A8476F04E%7d\%7b940B7DC6-7C57-49D2-8F8F-15C308C89BAA%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D2CF35A67247CA93A43A0E93BBBBE0"/>
        <w:category>
          <w:name w:val="General"/>
          <w:gallery w:val="placeholder"/>
        </w:category>
        <w:types>
          <w:type w:val="bbPlcHdr"/>
        </w:types>
        <w:behaviors>
          <w:behavior w:val="content"/>
        </w:behaviors>
        <w:guid w:val="{43EAA262-E3D3-47E4-9422-653DC177D7E1}"/>
      </w:docPartPr>
      <w:docPartBody>
        <w:p w:rsidR="00000000" w:rsidRDefault="00375A08">
          <w:pPr>
            <w:pStyle w:val="B7D2CF35A67247CA93A43A0E93BBBBE0"/>
          </w:pPr>
          <w:r>
            <w:t>[Title Here, up to 12 Words, on One to Two Lines]</w:t>
          </w:r>
        </w:p>
      </w:docPartBody>
    </w:docPart>
    <w:docPart>
      <w:docPartPr>
        <w:name w:val="F7E569FC9AE34A4C949BA84B85B0E7CE"/>
        <w:category>
          <w:name w:val="General"/>
          <w:gallery w:val="placeholder"/>
        </w:category>
        <w:types>
          <w:type w:val="bbPlcHdr"/>
        </w:types>
        <w:behaviors>
          <w:behavior w:val="content"/>
        </w:behaviors>
        <w:guid w:val="{52412782-6A0E-45BA-9DE8-6D84AEACAAAF}"/>
      </w:docPartPr>
      <w:docPartBody>
        <w:p w:rsidR="00000000" w:rsidRDefault="00375A08">
          <w:pPr>
            <w:pStyle w:val="F7E569FC9AE34A4C949BA84B85B0E7CE"/>
          </w:pPr>
          <w:r>
            <w:t>[Title Here, up to 12 Words, on One to T</w:t>
          </w:r>
          <w:r>
            <w:t>wo Lines]</w:t>
          </w:r>
        </w:p>
      </w:docPartBody>
    </w:docPart>
    <w:docPart>
      <w:docPartPr>
        <w:name w:val="2802EB189A0B4259A23BCA1FD40C50C8"/>
        <w:category>
          <w:name w:val="General"/>
          <w:gallery w:val="placeholder"/>
        </w:category>
        <w:types>
          <w:type w:val="bbPlcHdr"/>
        </w:types>
        <w:behaviors>
          <w:behavior w:val="content"/>
        </w:behaviors>
        <w:guid w:val="{157397C6-32FB-4014-839A-63F6771C6309}"/>
      </w:docPartPr>
      <w:docPartBody>
        <w:p w:rsidR="00000000" w:rsidRDefault="00375A08">
          <w:pPr>
            <w:pStyle w:val="2802EB189A0B4259A23BCA1FD40C50C8"/>
          </w:pPr>
          <w:r w:rsidRPr="005D3A03">
            <w:t>Figures title:</w:t>
          </w:r>
        </w:p>
      </w:docPartBody>
    </w:docPart>
    <w:docPart>
      <w:docPartPr>
        <w:name w:val="335A92B9E82E4008B03F40EF9773F923"/>
        <w:category>
          <w:name w:val="General"/>
          <w:gallery w:val="placeholder"/>
        </w:category>
        <w:types>
          <w:type w:val="bbPlcHdr"/>
        </w:types>
        <w:behaviors>
          <w:behavior w:val="content"/>
        </w:behaviors>
        <w:guid w:val="{973D4093-DD30-4C34-BCBD-5B0CD7285502}"/>
      </w:docPartPr>
      <w:docPartBody>
        <w:p w:rsidR="00000000" w:rsidRDefault="00375A08">
          <w:pPr>
            <w:pStyle w:val="335A92B9E82E4008B03F40EF9773F923"/>
          </w:pPr>
          <w:r>
            <w:t>[Include all figures in their own section, following references (and footnot</w:t>
          </w:r>
          <w:r>
            <w: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08"/>
    <w:rsid w:val="0037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D2CF35A67247CA93A43A0E93BBBBE0">
    <w:name w:val="B7D2CF35A67247CA93A43A0E93BBBBE0"/>
  </w:style>
  <w:style w:type="paragraph" w:customStyle="1" w:styleId="1C88BE6F5AE049DA82339CCE3FFA7E94">
    <w:name w:val="1C88BE6F5AE049DA82339CCE3FFA7E94"/>
  </w:style>
  <w:style w:type="paragraph" w:customStyle="1" w:styleId="9AA32410C1824B63B0C414F1D532B6DA">
    <w:name w:val="9AA32410C1824B63B0C414F1D532B6DA"/>
  </w:style>
  <w:style w:type="paragraph" w:customStyle="1" w:styleId="038A8ADBAB8844E3BBC368449B278C88">
    <w:name w:val="038A8ADBAB8844E3BBC368449B278C88"/>
  </w:style>
  <w:style w:type="paragraph" w:customStyle="1" w:styleId="48118F9F4DBE47849CAC3EFF0313F45C">
    <w:name w:val="48118F9F4DBE47849CAC3EFF0313F45C"/>
  </w:style>
  <w:style w:type="paragraph" w:customStyle="1" w:styleId="9F42E06D7FA8448F866BEB43C8CB8532">
    <w:name w:val="9F42E06D7FA8448F866BEB43C8CB8532"/>
  </w:style>
  <w:style w:type="character" w:styleId="Emphasis">
    <w:name w:val="Emphasis"/>
    <w:basedOn w:val="DefaultParagraphFont"/>
    <w:uiPriority w:val="4"/>
    <w:unhideWhenUsed/>
    <w:qFormat/>
    <w:rPr>
      <w:i/>
      <w:iCs/>
    </w:rPr>
  </w:style>
  <w:style w:type="paragraph" w:customStyle="1" w:styleId="A4C65C6BE570479EBBA64D8CCA18BA92">
    <w:name w:val="A4C65C6BE570479EBBA64D8CCA18BA92"/>
  </w:style>
  <w:style w:type="paragraph" w:customStyle="1" w:styleId="9A7DADBEE22D46D9967AC28C1B81CFF8">
    <w:name w:val="9A7DADBEE22D46D9967AC28C1B81CFF8"/>
  </w:style>
  <w:style w:type="paragraph" w:customStyle="1" w:styleId="F7E569FC9AE34A4C949BA84B85B0E7CE">
    <w:name w:val="F7E569FC9AE34A4C949BA84B85B0E7CE"/>
  </w:style>
  <w:style w:type="paragraph" w:customStyle="1" w:styleId="1BDD4D13A3DC4B90B25EA20C9D26934C">
    <w:name w:val="1BDD4D13A3DC4B90B25EA20C9D26934C"/>
  </w:style>
  <w:style w:type="paragraph" w:customStyle="1" w:styleId="598CC8405B384C6887EE1B3A559C398D">
    <w:name w:val="598CC8405B384C6887EE1B3A559C398D"/>
  </w:style>
  <w:style w:type="paragraph" w:customStyle="1" w:styleId="6B89CDB31EFB4DD6840F96527889A50B">
    <w:name w:val="6B89CDB31EFB4DD6840F96527889A50B"/>
  </w:style>
  <w:style w:type="paragraph" w:customStyle="1" w:styleId="CCD78E7DF2D447F18BF632AA27EAAC04">
    <w:name w:val="CCD78E7DF2D447F18BF632AA27EAAC04"/>
  </w:style>
  <w:style w:type="paragraph" w:customStyle="1" w:styleId="225E1CFA07A640E1861C6584D2F8C872">
    <w:name w:val="225E1CFA07A640E1861C6584D2F8C872"/>
  </w:style>
  <w:style w:type="paragraph" w:customStyle="1" w:styleId="7DD26D1107124820A2438207C647DBC8">
    <w:name w:val="7DD26D1107124820A2438207C647DBC8"/>
  </w:style>
  <w:style w:type="paragraph" w:customStyle="1" w:styleId="E4DA205DE68F4C2DB8BDA45D5B6C82CB">
    <w:name w:val="E4DA205DE68F4C2DB8BDA45D5B6C82CB"/>
  </w:style>
  <w:style w:type="paragraph" w:customStyle="1" w:styleId="D463A2AFCC384542AEFE6C227B0A7CC5">
    <w:name w:val="D463A2AFCC384542AEFE6C227B0A7CC5"/>
  </w:style>
  <w:style w:type="paragraph" w:customStyle="1" w:styleId="1604C186A16E487B97A132CF4E6A5F49">
    <w:name w:val="1604C186A16E487B97A132CF4E6A5F49"/>
  </w:style>
  <w:style w:type="paragraph" w:customStyle="1" w:styleId="FB9279F51A144C93865AADC0F4163871">
    <w:name w:val="FB9279F51A144C93865AADC0F4163871"/>
  </w:style>
  <w:style w:type="paragraph" w:customStyle="1" w:styleId="0E48E6948DA7476CA9B136C28E0E1567">
    <w:name w:val="0E48E6948DA7476CA9B136C28E0E1567"/>
  </w:style>
  <w:style w:type="paragraph" w:customStyle="1" w:styleId="F114D3D5441641AE90EAFE3C5B6229D5">
    <w:name w:val="F114D3D5441641AE90EAFE3C5B6229D5"/>
  </w:style>
  <w:style w:type="paragraph" w:customStyle="1" w:styleId="B57968F16BCE42C6B2CC2054F88B3D0F">
    <w:name w:val="B57968F16BCE42C6B2CC2054F88B3D0F"/>
  </w:style>
  <w:style w:type="paragraph" w:customStyle="1" w:styleId="3A639CC0AD944F1F82B6ACE3444AE202">
    <w:name w:val="3A639CC0AD944F1F82B6ACE3444AE202"/>
  </w:style>
  <w:style w:type="paragraph" w:customStyle="1" w:styleId="54944F672D094047A226B68173E42996">
    <w:name w:val="54944F672D094047A226B68173E42996"/>
  </w:style>
  <w:style w:type="paragraph" w:customStyle="1" w:styleId="77804A8618A242BB8A246091C72282C0">
    <w:name w:val="77804A8618A242BB8A246091C72282C0"/>
  </w:style>
  <w:style w:type="paragraph" w:customStyle="1" w:styleId="12C5300FF54C4035B712D3AF94F69BF3">
    <w:name w:val="12C5300FF54C4035B712D3AF94F69BF3"/>
  </w:style>
  <w:style w:type="paragraph" w:customStyle="1" w:styleId="1058D01B45E3409FAA0B8FF1C1E4E1C0">
    <w:name w:val="1058D01B45E3409FAA0B8FF1C1E4E1C0"/>
  </w:style>
  <w:style w:type="paragraph" w:customStyle="1" w:styleId="D06ADBC729764768B9A1A29D32BFD0F6">
    <w:name w:val="D06ADBC729764768B9A1A29D32BFD0F6"/>
  </w:style>
  <w:style w:type="paragraph" w:customStyle="1" w:styleId="25BD54228978424FBD78BAB9BDB2A345">
    <w:name w:val="25BD54228978424FBD78BAB9BDB2A345"/>
  </w:style>
  <w:style w:type="paragraph" w:customStyle="1" w:styleId="475DFE9B4D8D47888E2CB02F28187925">
    <w:name w:val="475DFE9B4D8D47888E2CB02F28187925"/>
  </w:style>
  <w:style w:type="paragraph" w:customStyle="1" w:styleId="F7B1DDE9BCB046D9B3319EE08F951920">
    <w:name w:val="F7B1DDE9BCB046D9B3319EE08F951920"/>
  </w:style>
  <w:style w:type="paragraph" w:customStyle="1" w:styleId="AF6CD8F1FF1B44A685825784C1A486B5">
    <w:name w:val="AF6CD8F1FF1B44A685825784C1A486B5"/>
  </w:style>
  <w:style w:type="paragraph" w:customStyle="1" w:styleId="FC7A44024FA1443C91D7617FC0938252">
    <w:name w:val="FC7A44024FA1443C91D7617FC0938252"/>
  </w:style>
  <w:style w:type="paragraph" w:customStyle="1" w:styleId="F851049ECA0649FC8D395A7FDE07A623">
    <w:name w:val="F851049ECA0649FC8D395A7FDE07A623"/>
  </w:style>
  <w:style w:type="paragraph" w:customStyle="1" w:styleId="5E71B8FFB7D94F60AB313DDA1B229E27">
    <w:name w:val="5E71B8FFB7D94F60AB313DDA1B229E27"/>
  </w:style>
  <w:style w:type="paragraph" w:customStyle="1" w:styleId="9FAC9A8ACCD6483599BCEF0B034AB6E3">
    <w:name w:val="9FAC9A8ACCD6483599BCEF0B034AB6E3"/>
  </w:style>
  <w:style w:type="paragraph" w:customStyle="1" w:styleId="998916592C3A40B982665A544D0DB8ED">
    <w:name w:val="998916592C3A40B982665A544D0DB8ED"/>
  </w:style>
  <w:style w:type="paragraph" w:customStyle="1" w:styleId="DC038889C5B3488791266021322EC8C8">
    <w:name w:val="DC038889C5B3488791266021322EC8C8"/>
  </w:style>
  <w:style w:type="paragraph" w:customStyle="1" w:styleId="B8B85CDF417F46BC959F489F2DC2F8BD">
    <w:name w:val="B8B85CDF417F46BC959F489F2DC2F8BD"/>
  </w:style>
  <w:style w:type="paragraph" w:customStyle="1" w:styleId="2BA6B4F541E14EFC9C7B8D222BF9FAB8">
    <w:name w:val="2BA6B4F541E14EFC9C7B8D222BF9FAB8"/>
  </w:style>
  <w:style w:type="paragraph" w:customStyle="1" w:styleId="C8A46455F56649AA9E3529E2D6ABA487">
    <w:name w:val="C8A46455F56649AA9E3529E2D6ABA487"/>
  </w:style>
  <w:style w:type="paragraph" w:customStyle="1" w:styleId="3AE0C74942DF4EAF938AC1A9B531D3EF">
    <w:name w:val="3AE0C74942DF4EAF938AC1A9B531D3EF"/>
  </w:style>
  <w:style w:type="paragraph" w:customStyle="1" w:styleId="3222D12FB4FF4C0C81BA3967CBAA8C0E">
    <w:name w:val="3222D12FB4FF4C0C81BA3967CBAA8C0E"/>
  </w:style>
  <w:style w:type="paragraph" w:customStyle="1" w:styleId="F3C7123868404F058072DEC3CEDA1513">
    <w:name w:val="F3C7123868404F058072DEC3CEDA1513"/>
  </w:style>
  <w:style w:type="paragraph" w:customStyle="1" w:styleId="2DCEACFBA73F413D9FD3D4B46B593A93">
    <w:name w:val="2DCEACFBA73F413D9FD3D4B46B593A93"/>
  </w:style>
  <w:style w:type="paragraph" w:customStyle="1" w:styleId="6EC2157552D84730B573930A8F406CAB">
    <w:name w:val="6EC2157552D84730B573930A8F406CAB"/>
  </w:style>
  <w:style w:type="paragraph" w:customStyle="1" w:styleId="F6914892C423491194C0D35F943FCA33">
    <w:name w:val="F6914892C423491194C0D35F943FCA33"/>
  </w:style>
  <w:style w:type="paragraph" w:customStyle="1" w:styleId="173469F2C7084F5D9E2E08221BD45BD0">
    <w:name w:val="173469F2C7084F5D9E2E08221BD45BD0"/>
  </w:style>
  <w:style w:type="paragraph" w:customStyle="1" w:styleId="42D0D4BE334745778655B9451EE6E535">
    <w:name w:val="42D0D4BE334745778655B9451EE6E535"/>
  </w:style>
  <w:style w:type="paragraph" w:customStyle="1" w:styleId="51424444AC9544038D5CD9274F8D297A">
    <w:name w:val="51424444AC9544038D5CD9274F8D297A"/>
  </w:style>
  <w:style w:type="paragraph" w:customStyle="1" w:styleId="4774B34C942E4E8C8296560FFFBC47A0">
    <w:name w:val="4774B34C942E4E8C8296560FFFBC47A0"/>
  </w:style>
  <w:style w:type="paragraph" w:customStyle="1" w:styleId="B371EEC730304D319F0C81944CC621F2">
    <w:name w:val="B371EEC730304D319F0C81944CC621F2"/>
  </w:style>
  <w:style w:type="paragraph" w:customStyle="1" w:styleId="43F6A65932AC4F72AC7DB8C501E94053">
    <w:name w:val="43F6A65932AC4F72AC7DB8C501E94053"/>
  </w:style>
  <w:style w:type="paragraph" w:customStyle="1" w:styleId="8BFD76E9792C4477933C44C79F3168B9">
    <w:name w:val="8BFD76E9792C4477933C44C79F3168B9"/>
  </w:style>
  <w:style w:type="paragraph" w:customStyle="1" w:styleId="82C35E9B3C044D6CB1FC61FB10C3996B">
    <w:name w:val="82C35E9B3C044D6CB1FC61FB10C3996B"/>
  </w:style>
  <w:style w:type="paragraph" w:customStyle="1" w:styleId="2A3B5EAEABC14C77B3A1B17525888334">
    <w:name w:val="2A3B5EAEABC14C77B3A1B17525888334"/>
  </w:style>
  <w:style w:type="paragraph" w:customStyle="1" w:styleId="37FBFA4C8A534E14971FE6ED37B428A2">
    <w:name w:val="37FBFA4C8A534E14971FE6ED37B428A2"/>
  </w:style>
  <w:style w:type="paragraph" w:customStyle="1" w:styleId="12838DE990C046DEBA778F5D0F1F8098">
    <w:name w:val="12838DE990C046DEBA778F5D0F1F8098"/>
  </w:style>
  <w:style w:type="paragraph" w:customStyle="1" w:styleId="66F279028F6B4893BE22877652EB102B">
    <w:name w:val="66F279028F6B4893BE22877652EB102B"/>
  </w:style>
  <w:style w:type="paragraph" w:customStyle="1" w:styleId="46A04F3EC2754AF280A3D73658EC6D1F">
    <w:name w:val="46A04F3EC2754AF280A3D73658EC6D1F"/>
  </w:style>
  <w:style w:type="paragraph" w:customStyle="1" w:styleId="15DDA1901E104EE898DBD5EC7EA168BB">
    <w:name w:val="15DDA1901E104EE898DBD5EC7EA168BB"/>
  </w:style>
  <w:style w:type="paragraph" w:customStyle="1" w:styleId="2802EB189A0B4259A23BCA1FD40C50C8">
    <w:name w:val="2802EB189A0B4259A23BCA1FD40C50C8"/>
  </w:style>
  <w:style w:type="paragraph" w:customStyle="1" w:styleId="335A92B9E82E4008B03F40EF9773F923">
    <w:name w:val="335A92B9E82E4008B03F40EF9773F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Battle of Cities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E07D7-13E7-4617-8C0E-73EBFE8C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{940B7DC6-7C57-49D2-8F8F-15C308C89BAA}tf03982351_win32</Template>
  <TotalTime>159</TotalTime>
  <Pages>6</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Battle of Cities</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of Cities</dc:title>
  <dc:subject/>
  <dc:creator>Viswanathan AR</dc:creator>
  <cp:keywords/>
  <dc:description/>
  <cp:lastModifiedBy>Viswanathan AR</cp:lastModifiedBy>
  <cp:revision>1</cp:revision>
  <dcterms:created xsi:type="dcterms:W3CDTF">2021-01-03T04:32:00Z</dcterms:created>
  <dcterms:modified xsi:type="dcterms:W3CDTF">2021-01-03T07:11:00Z</dcterms:modified>
</cp:coreProperties>
</file>